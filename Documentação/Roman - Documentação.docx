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1758AA8D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568F6B4A" wp14:editId="5713D44B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3F93986C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C415FE" wp14:editId="338C7576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F066675" w14:textId="77777777" w:rsidR="00147968" w:rsidRDefault="00147968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395A492" w14:textId="6468BC94" w:rsidR="00147968" w:rsidRDefault="003E4F96">
                                    <w:pPr>
                                      <w:pStyle w:val="Subttulo1"/>
                                    </w:pPr>
                                    <w:r>
                                      <w:t>Roman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C415F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F066675" w14:textId="77777777" w:rsidR="00147968" w:rsidRDefault="00147968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395A492" w14:textId="6468BC94" w:rsidR="00147968" w:rsidRDefault="003E4F96">
                              <w:pPr>
                                <w:pStyle w:val="Subttulo1"/>
                              </w:pPr>
                              <w:r>
                                <w:t>Roman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82EE95" wp14:editId="7007A53D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147968" w14:paraId="07F72C3A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717907C2" w14:textId="77777777" w:rsidR="00147968" w:rsidRDefault="00147968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B2B8AA6" w14:textId="77777777" w:rsidR="00147968" w:rsidRDefault="00147968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6072CECE" w14:textId="77777777" w:rsidR="00147968" w:rsidRDefault="00147968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F74A022" w14:textId="77777777" w:rsidR="00147968" w:rsidRDefault="00147968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8301663" w14:textId="77777777" w:rsidR="00147968" w:rsidRDefault="00147968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57D7AC3B" w14:textId="77777777" w:rsidR="00147968" w:rsidRDefault="004332D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147968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06869EA" w14:textId="77777777" w:rsidR="00147968" w:rsidRDefault="00147968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2EE95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147968" w14:paraId="07F72C3A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717907C2" w14:textId="77777777" w:rsidR="00147968" w:rsidRDefault="00147968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B2B8AA6" w14:textId="77777777" w:rsidR="00147968" w:rsidRDefault="00147968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6072CECE" w14:textId="77777777" w:rsidR="00147968" w:rsidRDefault="00147968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F74A022" w14:textId="77777777" w:rsidR="00147968" w:rsidRDefault="00147968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8301663" w14:textId="77777777" w:rsidR="00147968" w:rsidRDefault="00147968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D7AC3B" w14:textId="77777777" w:rsidR="00147968" w:rsidRDefault="004332D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47968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06869EA" w14:textId="77777777" w:rsidR="00147968" w:rsidRDefault="00147968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1C4B3FBA" w14:textId="77777777" w:rsidR="00792337" w:rsidRPr="00585F9D" w:rsidRDefault="00792337"/>
        <w:p w14:paraId="0DD889E8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2F39C2" w14:textId="77777777" w:rsidR="007C7D98" w:rsidRDefault="007C7D98" w:rsidP="007C7D98">
              <w:pPr>
                <w:pStyle w:val="Cabealhodondice"/>
              </w:pPr>
              <w:r>
                <w:t>Sumário</w:t>
              </w:r>
            </w:p>
            <w:p w14:paraId="79C7B551" w14:textId="5B2DD133" w:rsidR="00946A2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3470412" w:history="1">
                <w:r w:rsidR="00946A2B" w:rsidRPr="00E110AB">
                  <w:rPr>
                    <w:rStyle w:val="Hyperlink"/>
                    <w:noProof/>
                  </w:rPr>
                  <w:t>Resumo</w:t>
                </w:r>
                <w:r w:rsidR="00946A2B">
                  <w:rPr>
                    <w:noProof/>
                    <w:webHidden/>
                  </w:rPr>
                  <w:tab/>
                </w:r>
                <w:r w:rsidR="00946A2B">
                  <w:rPr>
                    <w:noProof/>
                    <w:webHidden/>
                  </w:rPr>
                  <w:fldChar w:fldCharType="begin"/>
                </w:r>
                <w:r w:rsidR="00946A2B">
                  <w:rPr>
                    <w:noProof/>
                    <w:webHidden/>
                  </w:rPr>
                  <w:instrText xml:space="preserve"> PAGEREF _Toc3470412 \h </w:instrText>
                </w:r>
                <w:r w:rsidR="00946A2B">
                  <w:rPr>
                    <w:noProof/>
                    <w:webHidden/>
                  </w:rPr>
                </w:r>
                <w:r w:rsidR="00946A2B">
                  <w:rPr>
                    <w:noProof/>
                    <w:webHidden/>
                  </w:rPr>
                  <w:fldChar w:fldCharType="separate"/>
                </w:r>
                <w:r w:rsidR="00FA0653">
                  <w:rPr>
                    <w:noProof/>
                    <w:webHidden/>
                  </w:rPr>
                  <w:t>2</w:t>
                </w:r>
                <w:r w:rsidR="00946A2B">
                  <w:rPr>
                    <w:noProof/>
                    <w:webHidden/>
                  </w:rPr>
                  <w:fldChar w:fldCharType="end"/>
                </w:r>
              </w:hyperlink>
            </w:p>
            <w:p w14:paraId="7D83EF90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13" w:history="1">
                <w:r w:rsidR="00946A2B" w:rsidRPr="00E110AB">
                  <w:rPr>
                    <w:rStyle w:val="Hyperlink"/>
                    <w:noProof/>
                  </w:rPr>
                  <w:t>Objetivos</w:t>
                </w:r>
              </w:hyperlink>
            </w:p>
            <w:p w14:paraId="498A735A" w14:textId="2F7928AB" w:rsidR="00946A2B" w:rsidRDefault="004332D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14" w:history="1">
                <w:r w:rsidR="00946A2B" w:rsidRPr="00E110AB">
                  <w:rPr>
                    <w:rStyle w:val="Hyperlink"/>
                    <w:noProof/>
                  </w:rPr>
                  <w:t>Descrição do projeto</w:t>
                </w:r>
                <w:r w:rsidR="00946A2B">
                  <w:rPr>
                    <w:noProof/>
                    <w:webHidden/>
                  </w:rPr>
                  <w:tab/>
                </w:r>
                <w:r w:rsidR="00946A2B">
                  <w:rPr>
                    <w:noProof/>
                    <w:webHidden/>
                  </w:rPr>
                  <w:fldChar w:fldCharType="begin"/>
                </w:r>
                <w:r w:rsidR="00946A2B">
                  <w:rPr>
                    <w:noProof/>
                    <w:webHidden/>
                  </w:rPr>
                  <w:instrText xml:space="preserve"> PAGEREF _Toc3470414 \h </w:instrText>
                </w:r>
                <w:r w:rsidR="00946A2B">
                  <w:rPr>
                    <w:noProof/>
                    <w:webHidden/>
                  </w:rPr>
                </w:r>
                <w:r w:rsidR="00946A2B">
                  <w:rPr>
                    <w:noProof/>
                    <w:webHidden/>
                  </w:rPr>
                  <w:fldChar w:fldCharType="separate"/>
                </w:r>
                <w:r w:rsidR="00FA0653">
                  <w:rPr>
                    <w:noProof/>
                    <w:webHidden/>
                  </w:rPr>
                  <w:t>2</w:t>
                </w:r>
                <w:r w:rsidR="00946A2B">
                  <w:rPr>
                    <w:noProof/>
                    <w:webHidden/>
                  </w:rPr>
                  <w:fldChar w:fldCharType="end"/>
                </w:r>
              </w:hyperlink>
            </w:p>
            <w:p w14:paraId="5F783044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15" w:history="1">
                <w:r w:rsidR="00946A2B" w:rsidRPr="00E110AB">
                  <w:rPr>
                    <w:rStyle w:val="Hyperlink"/>
                    <w:noProof/>
                  </w:rPr>
                  <w:t>Resumo do projeto</w:t>
                </w:r>
              </w:hyperlink>
            </w:p>
            <w:p w14:paraId="20E0821D" w14:textId="3BEFECE3" w:rsidR="00946A2B" w:rsidRDefault="004332D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16" w:history="1">
                <w:r w:rsidR="00946A2B" w:rsidRPr="00E110AB">
                  <w:rPr>
                    <w:rStyle w:val="Hyperlink"/>
                    <w:noProof/>
                  </w:rPr>
                  <w:t>Modelagem de Software</w:t>
                </w:r>
                <w:r w:rsidR="00946A2B">
                  <w:rPr>
                    <w:noProof/>
                    <w:webHidden/>
                  </w:rPr>
                  <w:tab/>
                </w:r>
                <w:r w:rsidR="00946A2B">
                  <w:rPr>
                    <w:noProof/>
                    <w:webHidden/>
                  </w:rPr>
                  <w:fldChar w:fldCharType="begin"/>
                </w:r>
                <w:r w:rsidR="00946A2B">
                  <w:rPr>
                    <w:noProof/>
                    <w:webHidden/>
                  </w:rPr>
                  <w:instrText xml:space="preserve"> PAGEREF _Toc3470416 \h </w:instrText>
                </w:r>
                <w:r w:rsidR="00946A2B">
                  <w:rPr>
                    <w:noProof/>
                    <w:webHidden/>
                  </w:rPr>
                </w:r>
                <w:r w:rsidR="00946A2B">
                  <w:rPr>
                    <w:noProof/>
                    <w:webHidden/>
                  </w:rPr>
                  <w:fldChar w:fldCharType="separate"/>
                </w:r>
                <w:r w:rsidR="00FA0653">
                  <w:rPr>
                    <w:noProof/>
                    <w:webHidden/>
                  </w:rPr>
                  <w:t>3</w:t>
                </w:r>
                <w:r w:rsidR="00946A2B">
                  <w:rPr>
                    <w:noProof/>
                    <w:webHidden/>
                  </w:rPr>
                  <w:fldChar w:fldCharType="end"/>
                </w:r>
              </w:hyperlink>
            </w:p>
            <w:p w14:paraId="5FEC4B1B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17" w:history="1">
                <w:r w:rsidR="00946A2B" w:rsidRPr="00E110AB">
                  <w:rPr>
                    <w:rStyle w:val="Hyperlink"/>
                    <w:noProof/>
                  </w:rPr>
                  <w:t>Modelo Lógico</w:t>
                </w:r>
              </w:hyperlink>
            </w:p>
            <w:p w14:paraId="070A29F9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18" w:history="1">
                <w:r w:rsidR="00946A2B" w:rsidRPr="00E110AB">
                  <w:rPr>
                    <w:rStyle w:val="Hyperlink"/>
                    <w:noProof/>
                  </w:rPr>
                  <w:t>Modelo Físico</w:t>
                </w:r>
              </w:hyperlink>
            </w:p>
            <w:p w14:paraId="2BF8DCCC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19" w:history="1">
                <w:r w:rsidR="00946A2B" w:rsidRPr="00E110AB">
                  <w:rPr>
                    <w:rStyle w:val="Hyperlink"/>
                    <w:noProof/>
                  </w:rPr>
                  <w:t>Modelo Conceitual</w:t>
                </w:r>
              </w:hyperlink>
            </w:p>
            <w:p w14:paraId="053B3F73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0" w:history="1">
                <w:r w:rsidR="00946A2B" w:rsidRPr="00E110AB">
                  <w:rPr>
                    <w:rStyle w:val="Hyperlink"/>
                    <w:noProof/>
                  </w:rPr>
                  <w:t>Trello</w:t>
                </w:r>
              </w:hyperlink>
            </w:p>
            <w:p w14:paraId="4CFDE13D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1" w:history="1">
                <w:r w:rsidR="00946A2B" w:rsidRPr="00E110AB">
                  <w:rPr>
                    <w:rStyle w:val="Hyperlink"/>
                    <w:noProof/>
                  </w:rPr>
                  <w:t>GitHub</w:t>
                </w:r>
              </w:hyperlink>
            </w:p>
            <w:p w14:paraId="42B6BF6C" w14:textId="3641E1E7" w:rsidR="00946A2B" w:rsidRDefault="004332D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22" w:history="1">
                <w:r w:rsidR="00946A2B" w:rsidRPr="00E110AB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946A2B">
                  <w:rPr>
                    <w:noProof/>
                    <w:webHidden/>
                  </w:rPr>
                  <w:tab/>
                </w:r>
                <w:r w:rsidR="00946A2B">
                  <w:rPr>
                    <w:noProof/>
                    <w:webHidden/>
                  </w:rPr>
                  <w:fldChar w:fldCharType="begin"/>
                </w:r>
                <w:r w:rsidR="00946A2B">
                  <w:rPr>
                    <w:noProof/>
                    <w:webHidden/>
                  </w:rPr>
                  <w:instrText xml:space="preserve"> PAGEREF _Toc3470422 \h </w:instrText>
                </w:r>
                <w:r w:rsidR="00946A2B">
                  <w:rPr>
                    <w:noProof/>
                    <w:webHidden/>
                  </w:rPr>
                </w:r>
                <w:r w:rsidR="00946A2B">
                  <w:rPr>
                    <w:noProof/>
                    <w:webHidden/>
                  </w:rPr>
                  <w:fldChar w:fldCharType="separate"/>
                </w:r>
                <w:r w:rsidR="00FA0653">
                  <w:rPr>
                    <w:noProof/>
                    <w:webHidden/>
                  </w:rPr>
                  <w:t>8</w:t>
                </w:r>
                <w:r w:rsidR="00946A2B">
                  <w:rPr>
                    <w:noProof/>
                    <w:webHidden/>
                  </w:rPr>
                  <w:fldChar w:fldCharType="end"/>
                </w:r>
              </w:hyperlink>
            </w:p>
            <w:p w14:paraId="77DA590A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3" w:history="1">
                <w:r w:rsidR="00946A2B" w:rsidRPr="00E110AB">
                  <w:rPr>
                    <w:rStyle w:val="Hyperlink"/>
                    <w:noProof/>
                    <w:lang w:eastAsia="en-US"/>
                  </w:rPr>
                  <w:t>Back-end – Passo a Passo</w:t>
                </w:r>
              </w:hyperlink>
            </w:p>
            <w:p w14:paraId="0E96C76D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4" w:history="1">
                <w:r w:rsidR="00946A2B" w:rsidRPr="00E110AB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14:paraId="496D5E90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5" w:history="1">
                <w:r w:rsidR="00946A2B" w:rsidRPr="00E110AB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14:paraId="03D19C79" w14:textId="22A3CB41" w:rsidR="00946A2B" w:rsidRDefault="004332D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26" w:history="1">
                <w:r w:rsidR="00946A2B" w:rsidRPr="00E110AB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946A2B">
                  <w:rPr>
                    <w:noProof/>
                    <w:webHidden/>
                  </w:rPr>
                  <w:tab/>
                </w:r>
                <w:r w:rsidR="00946A2B">
                  <w:rPr>
                    <w:noProof/>
                    <w:webHidden/>
                  </w:rPr>
                  <w:fldChar w:fldCharType="begin"/>
                </w:r>
                <w:r w:rsidR="00946A2B">
                  <w:rPr>
                    <w:noProof/>
                    <w:webHidden/>
                  </w:rPr>
                  <w:instrText xml:space="preserve"> PAGEREF _Toc3470426 \h </w:instrText>
                </w:r>
                <w:r w:rsidR="00946A2B">
                  <w:rPr>
                    <w:noProof/>
                    <w:webHidden/>
                  </w:rPr>
                </w:r>
                <w:r w:rsidR="00946A2B">
                  <w:rPr>
                    <w:noProof/>
                    <w:webHidden/>
                  </w:rPr>
                  <w:fldChar w:fldCharType="separate"/>
                </w:r>
                <w:r w:rsidR="00FA0653">
                  <w:rPr>
                    <w:noProof/>
                    <w:webHidden/>
                  </w:rPr>
                  <w:t>11</w:t>
                </w:r>
                <w:r w:rsidR="00946A2B">
                  <w:rPr>
                    <w:noProof/>
                    <w:webHidden/>
                  </w:rPr>
                  <w:fldChar w:fldCharType="end"/>
                </w:r>
              </w:hyperlink>
            </w:p>
            <w:p w14:paraId="1B6C7F7D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7" w:history="1">
                <w:r w:rsidR="00946A2B" w:rsidRPr="00E110AB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14:paraId="2C63945C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28" w:history="1">
                <w:r w:rsidR="00946A2B" w:rsidRPr="00E110AB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14:paraId="033F5EDF" w14:textId="5EB84E85" w:rsidR="00946A2B" w:rsidRDefault="004332D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29" w:history="1">
                <w:r w:rsidR="00946A2B" w:rsidRPr="00E110AB">
                  <w:rPr>
                    <w:rStyle w:val="Hyperlink"/>
                    <w:noProof/>
                  </w:rPr>
                  <w:t>Front-End</w:t>
                </w:r>
                <w:r w:rsidR="00946A2B">
                  <w:rPr>
                    <w:noProof/>
                    <w:webHidden/>
                  </w:rPr>
                  <w:tab/>
                </w:r>
                <w:r w:rsidR="00946A2B">
                  <w:rPr>
                    <w:noProof/>
                    <w:webHidden/>
                  </w:rPr>
                  <w:fldChar w:fldCharType="begin"/>
                </w:r>
                <w:r w:rsidR="00946A2B">
                  <w:rPr>
                    <w:noProof/>
                    <w:webHidden/>
                  </w:rPr>
                  <w:instrText xml:space="preserve"> PAGEREF _Toc3470429 \h </w:instrText>
                </w:r>
                <w:r w:rsidR="00946A2B">
                  <w:rPr>
                    <w:noProof/>
                    <w:webHidden/>
                  </w:rPr>
                </w:r>
                <w:r w:rsidR="00946A2B">
                  <w:rPr>
                    <w:noProof/>
                    <w:webHidden/>
                  </w:rPr>
                  <w:fldChar w:fldCharType="separate"/>
                </w:r>
                <w:r w:rsidR="00FA0653">
                  <w:rPr>
                    <w:noProof/>
                    <w:webHidden/>
                  </w:rPr>
                  <w:t>17</w:t>
                </w:r>
                <w:r w:rsidR="00946A2B">
                  <w:rPr>
                    <w:noProof/>
                    <w:webHidden/>
                  </w:rPr>
                  <w:fldChar w:fldCharType="end"/>
                </w:r>
              </w:hyperlink>
            </w:p>
            <w:p w14:paraId="3127557F" w14:textId="7AC50A50" w:rsidR="00946A2B" w:rsidRDefault="004332D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30" w:history="1">
                <w:r w:rsidR="00946A2B" w:rsidRPr="00E110AB">
                  <w:rPr>
                    <w:rStyle w:val="Hyperlink"/>
                    <w:noProof/>
                  </w:rPr>
                  <w:t>Mobile</w:t>
                </w:r>
                <w:r w:rsidR="00946A2B">
                  <w:rPr>
                    <w:noProof/>
                    <w:webHidden/>
                  </w:rPr>
                  <w:tab/>
                </w:r>
                <w:r w:rsidR="00946A2B">
                  <w:rPr>
                    <w:noProof/>
                    <w:webHidden/>
                  </w:rPr>
                  <w:fldChar w:fldCharType="begin"/>
                </w:r>
                <w:r w:rsidR="00946A2B">
                  <w:rPr>
                    <w:noProof/>
                    <w:webHidden/>
                  </w:rPr>
                  <w:instrText xml:space="preserve"> PAGEREF _Toc3470430 \h </w:instrText>
                </w:r>
                <w:r w:rsidR="00946A2B">
                  <w:rPr>
                    <w:noProof/>
                    <w:webHidden/>
                  </w:rPr>
                </w:r>
                <w:r w:rsidR="00946A2B">
                  <w:rPr>
                    <w:noProof/>
                    <w:webHidden/>
                  </w:rPr>
                  <w:fldChar w:fldCharType="separate"/>
                </w:r>
                <w:r w:rsidR="00FA0653">
                  <w:rPr>
                    <w:noProof/>
                    <w:webHidden/>
                  </w:rPr>
                  <w:t>21</w:t>
                </w:r>
                <w:r w:rsidR="00946A2B">
                  <w:rPr>
                    <w:noProof/>
                    <w:webHidden/>
                  </w:rPr>
                  <w:fldChar w:fldCharType="end"/>
                </w:r>
              </w:hyperlink>
            </w:p>
            <w:p w14:paraId="4D07C3BA" w14:textId="7AAD7295" w:rsidR="00946A2B" w:rsidRDefault="004332D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31" w:history="1">
                <w:r w:rsidR="00946A2B" w:rsidRPr="00E110AB">
                  <w:rPr>
                    <w:rStyle w:val="Hyperlink"/>
                    <w:noProof/>
                  </w:rPr>
                  <w:t>Arquitetura do Projeto</w:t>
                </w:r>
                <w:r w:rsidR="00946A2B">
                  <w:rPr>
                    <w:noProof/>
                    <w:webHidden/>
                  </w:rPr>
                  <w:tab/>
                </w:r>
                <w:r w:rsidR="00946A2B">
                  <w:rPr>
                    <w:noProof/>
                    <w:webHidden/>
                  </w:rPr>
                  <w:fldChar w:fldCharType="begin"/>
                </w:r>
                <w:r w:rsidR="00946A2B">
                  <w:rPr>
                    <w:noProof/>
                    <w:webHidden/>
                  </w:rPr>
                  <w:instrText xml:space="preserve"> PAGEREF _Toc3470431 \h </w:instrText>
                </w:r>
                <w:r w:rsidR="00946A2B">
                  <w:rPr>
                    <w:noProof/>
                    <w:webHidden/>
                  </w:rPr>
                </w:r>
                <w:r w:rsidR="00946A2B">
                  <w:rPr>
                    <w:noProof/>
                    <w:webHidden/>
                  </w:rPr>
                  <w:fldChar w:fldCharType="separate"/>
                </w:r>
                <w:r w:rsidR="00FA0653">
                  <w:rPr>
                    <w:noProof/>
                    <w:webHidden/>
                  </w:rPr>
                  <w:t>22</w:t>
                </w:r>
                <w:r w:rsidR="00946A2B">
                  <w:rPr>
                    <w:noProof/>
                    <w:webHidden/>
                  </w:rPr>
                  <w:fldChar w:fldCharType="end"/>
                </w:r>
              </w:hyperlink>
            </w:p>
            <w:p w14:paraId="3DEC9834" w14:textId="23EA872E" w:rsidR="00946A2B" w:rsidRDefault="004332D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70432" w:history="1">
                <w:r w:rsidR="00946A2B" w:rsidRPr="00E110AB">
                  <w:rPr>
                    <w:rStyle w:val="Hyperlink"/>
                    <w:noProof/>
                  </w:rPr>
                  <w:t>Referências</w:t>
                </w:r>
                <w:r w:rsidR="00946A2B">
                  <w:rPr>
                    <w:noProof/>
                    <w:webHidden/>
                  </w:rPr>
                  <w:tab/>
                </w:r>
                <w:r w:rsidR="00946A2B">
                  <w:rPr>
                    <w:noProof/>
                    <w:webHidden/>
                  </w:rPr>
                  <w:fldChar w:fldCharType="begin"/>
                </w:r>
                <w:r w:rsidR="00946A2B">
                  <w:rPr>
                    <w:noProof/>
                    <w:webHidden/>
                  </w:rPr>
                  <w:instrText xml:space="preserve"> PAGEREF _Toc3470432 \h </w:instrText>
                </w:r>
                <w:r w:rsidR="00946A2B">
                  <w:rPr>
                    <w:noProof/>
                    <w:webHidden/>
                  </w:rPr>
                </w:r>
                <w:r w:rsidR="00946A2B">
                  <w:rPr>
                    <w:noProof/>
                    <w:webHidden/>
                  </w:rPr>
                  <w:fldChar w:fldCharType="separate"/>
                </w:r>
                <w:r w:rsidR="00FA0653">
                  <w:rPr>
                    <w:noProof/>
                    <w:webHidden/>
                  </w:rPr>
                  <w:t>23</w:t>
                </w:r>
                <w:r w:rsidR="00946A2B">
                  <w:rPr>
                    <w:noProof/>
                    <w:webHidden/>
                  </w:rPr>
                  <w:fldChar w:fldCharType="end"/>
                </w:r>
              </w:hyperlink>
            </w:p>
            <w:p w14:paraId="3897D05E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33" w:history="1">
                <w:r w:rsidR="00946A2B" w:rsidRPr="00E110AB">
                  <w:rPr>
                    <w:rStyle w:val="Hyperlink"/>
                    <w:noProof/>
                  </w:rPr>
                  <w:t>Links</w:t>
                </w:r>
              </w:hyperlink>
            </w:p>
            <w:p w14:paraId="332178F2" w14:textId="77777777" w:rsidR="00946A2B" w:rsidRDefault="004332D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70434" w:history="1">
                <w:r w:rsidR="00946A2B" w:rsidRPr="00E110AB">
                  <w:rPr>
                    <w:rStyle w:val="Hyperlink"/>
                    <w:noProof/>
                  </w:rPr>
                  <w:t>Livros</w:t>
                </w:r>
              </w:hyperlink>
            </w:p>
            <w:p w14:paraId="2629AABE" w14:textId="77777777"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14:paraId="2787F1CC" w14:textId="77777777"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2553F07C" w14:textId="77777777" w:rsidR="00DA19B6" w:rsidRDefault="0001427C">
      <w:pPr>
        <w:pStyle w:val="cabealho1"/>
      </w:pPr>
      <w:bookmarkStart w:id="1" w:name="_Toc3470412"/>
      <w:r>
        <w:lastRenderedPageBreak/>
        <w:t>Resumo</w:t>
      </w:r>
      <w:bookmarkEnd w:id="1"/>
      <w:r>
        <w:t xml:space="preserve"> </w:t>
      </w:r>
    </w:p>
    <w:p w14:paraId="203D8291" w14:textId="77777777" w:rsidR="00DA19B6" w:rsidRDefault="00DA19B6"/>
    <w:p w14:paraId="72C6AD05" w14:textId="77777777" w:rsidR="00DA19B6" w:rsidRDefault="0001427C" w:rsidP="00EE79FE">
      <w:pPr>
        <w:pStyle w:val="cabealho2"/>
      </w:pPr>
      <w:bookmarkStart w:id="2" w:name="_Toc3470413"/>
      <w:r>
        <w:t>Objetivos</w:t>
      </w:r>
      <w:bookmarkEnd w:id="2"/>
    </w:p>
    <w:p w14:paraId="4AE8896F" w14:textId="2F8940CC" w:rsidR="00EE79FE" w:rsidRPr="00EE79FE" w:rsidRDefault="00EE79FE" w:rsidP="00EE79FE">
      <w:r>
        <w:t xml:space="preserve">Este documento tem por finalidade registrar o final do sistema </w:t>
      </w:r>
      <w:r w:rsidR="000A7D6E">
        <w:t>Roman Mobile</w:t>
      </w:r>
      <w:r>
        <w:t>, mostrando suas especificações técnicas e descrevendo seus recursos e capacidades.</w:t>
      </w:r>
    </w:p>
    <w:p w14:paraId="55ED4176" w14:textId="77777777" w:rsidR="004A0592" w:rsidRDefault="004A0592"/>
    <w:p w14:paraId="09F5396A" w14:textId="77777777" w:rsidR="00DA19B6" w:rsidRDefault="0001427C">
      <w:pPr>
        <w:pStyle w:val="cabealho1"/>
      </w:pPr>
      <w:bookmarkStart w:id="3" w:name="_Toc3470414"/>
      <w:r>
        <w:t xml:space="preserve">Descrição do </w:t>
      </w:r>
      <w:r w:rsidR="00952E23">
        <w:t>projeto</w:t>
      </w:r>
      <w:bookmarkEnd w:id="3"/>
    </w:p>
    <w:p w14:paraId="1FA8606A" w14:textId="2B64870A" w:rsidR="00DA19B6" w:rsidRDefault="000A7D6E">
      <w:r>
        <w:t xml:space="preserve">O projeto se refere à um sistema mobile para os professores e alunos do Senai de Informática, onde os alunos poderão enviar dicas ou sugestões para temas de aulas, projetos e </w:t>
      </w:r>
      <w:proofErr w:type="gramStart"/>
      <w:r>
        <w:t>atividades.</w:t>
      </w:r>
      <w:r w:rsidR="00C12B36">
        <w:t>.</w:t>
      </w:r>
      <w:proofErr w:type="gramEnd"/>
    </w:p>
    <w:p w14:paraId="1987923C" w14:textId="77777777" w:rsidR="00DA19B6" w:rsidRDefault="0001427C">
      <w:pPr>
        <w:pStyle w:val="cabealho2"/>
      </w:pPr>
      <w:bookmarkStart w:id="4" w:name="_Toc3470415"/>
      <w:r>
        <w:t xml:space="preserve">Resumo </w:t>
      </w:r>
      <w:r w:rsidR="00952E23">
        <w:t>do projeto</w:t>
      </w:r>
      <w:bookmarkEnd w:id="4"/>
    </w:p>
    <w:p w14:paraId="0101C578" w14:textId="6A7554FF" w:rsidR="008A7F37" w:rsidRDefault="002F31C0">
      <w:r>
        <w:t xml:space="preserve">O projeto foi realizado por meio de metodologias ágeis, como </w:t>
      </w:r>
      <w:proofErr w:type="spellStart"/>
      <w:r>
        <w:t>Scrum</w:t>
      </w:r>
      <w:proofErr w:type="spellEnd"/>
      <w:r>
        <w:t xml:space="preserve"> e foi separado nas seguintes </w:t>
      </w:r>
      <w:r w:rsidR="00BC345E">
        <w:t>fases</w:t>
      </w:r>
      <w:r w:rsidR="000A7D6E">
        <w:t xml:space="preserve">: Design </w:t>
      </w:r>
      <w:proofErr w:type="spellStart"/>
      <w:r w:rsidR="000A7D6E">
        <w:t>Thinking</w:t>
      </w:r>
      <w:proofErr w:type="spellEnd"/>
      <w:r>
        <w:t>,</w:t>
      </w:r>
      <w:r w:rsidR="000A7D6E">
        <w:t xml:space="preserve"> Banco de dados,</w:t>
      </w:r>
      <w:r>
        <w:t xml:space="preserve"> Back-</w:t>
      </w:r>
      <w:proofErr w:type="spellStart"/>
      <w:r w:rsidR="00A07DBF">
        <w:t>e</w:t>
      </w:r>
      <w:r w:rsidR="00772E6F">
        <w:t>nd</w:t>
      </w:r>
      <w:proofErr w:type="spellEnd"/>
      <w:r w:rsidR="00772E6F">
        <w:t xml:space="preserve"> </w:t>
      </w:r>
      <w:r>
        <w:t>e Mobile.</w:t>
      </w:r>
      <w:r w:rsidR="00BC345E">
        <w:t xml:space="preserve"> Cada fase com suas especificações e objetivos.</w:t>
      </w:r>
      <w:r w:rsidR="008A7F37">
        <w:br w:type="page"/>
      </w:r>
    </w:p>
    <w:p w14:paraId="3C012C84" w14:textId="77777777" w:rsidR="00DA19B6" w:rsidRDefault="00C92BD1">
      <w:pPr>
        <w:pStyle w:val="cabealho1"/>
      </w:pPr>
      <w:bookmarkStart w:id="5" w:name="_Toc3470416"/>
      <w:r>
        <w:lastRenderedPageBreak/>
        <w:t>Modelagem de Software</w:t>
      </w:r>
      <w:bookmarkEnd w:id="5"/>
    </w:p>
    <w:p w14:paraId="141585F8" w14:textId="77777777" w:rsidR="007B77CC" w:rsidRDefault="00C92BD1" w:rsidP="007B77CC">
      <w:pPr>
        <w:pStyle w:val="cabealho2"/>
      </w:pPr>
      <w:bookmarkStart w:id="6" w:name="_Toc3470417"/>
      <w:r>
        <w:t>Modelo Lógico</w:t>
      </w:r>
      <w:bookmarkEnd w:id="6"/>
    </w:p>
    <w:p w14:paraId="18C13B03" w14:textId="6E09A6E1" w:rsidR="007B77CC" w:rsidRDefault="007B77CC" w:rsidP="007B77CC">
      <w:r>
        <w:t>Chaves primárias e estrangeiras de acordo com as entidades/tabelas apresentadas.</w:t>
      </w:r>
    </w:p>
    <w:tbl>
      <w:tblPr>
        <w:tblW w:w="7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054"/>
        <w:gridCol w:w="1186"/>
        <w:gridCol w:w="1560"/>
      </w:tblGrid>
      <w:tr w:rsidR="00772E6F" w:rsidRPr="00772E6F" w14:paraId="1A6A38E5" w14:textId="77777777" w:rsidTr="00772E6F">
        <w:trPr>
          <w:trHeight w:val="31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EA9999" w:fill="EA9999"/>
            <w:noWrap/>
            <w:vAlign w:val="bottom"/>
            <w:hideMark/>
          </w:tcPr>
          <w:p w14:paraId="49A89247" w14:textId="77777777" w:rsidR="00772E6F" w:rsidRPr="00772E6F" w:rsidRDefault="00772E6F" w:rsidP="00772E6F">
            <w:pPr>
              <w:spacing w:after="0" w:line="240" w:lineRule="auto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 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EA9999" w:fill="EA9999"/>
            <w:noWrap/>
            <w:vAlign w:val="bottom"/>
            <w:hideMark/>
          </w:tcPr>
          <w:p w14:paraId="63007B6B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Projetos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A9999" w:fill="EA9999"/>
            <w:noWrap/>
            <w:vAlign w:val="bottom"/>
            <w:hideMark/>
          </w:tcPr>
          <w:p w14:paraId="248B989B" w14:textId="77777777" w:rsidR="00772E6F" w:rsidRPr="00772E6F" w:rsidRDefault="00772E6F" w:rsidP="00772E6F">
            <w:pPr>
              <w:spacing w:after="0" w:line="240" w:lineRule="auto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 </w:t>
            </w:r>
          </w:p>
        </w:tc>
      </w:tr>
      <w:tr w:rsidR="00772E6F" w:rsidRPr="00772E6F" w14:paraId="1ADB313B" w14:textId="77777777" w:rsidTr="00772E6F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E6B8AF" w:fill="E6B8AF"/>
            <w:noWrap/>
            <w:vAlign w:val="bottom"/>
            <w:hideMark/>
          </w:tcPr>
          <w:p w14:paraId="781560B6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ID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6B8AF" w:fill="E6B8AF"/>
            <w:noWrap/>
            <w:vAlign w:val="bottom"/>
            <w:hideMark/>
          </w:tcPr>
          <w:p w14:paraId="672C16CF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NOME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6B8AF" w:fill="E6B8AF"/>
            <w:noWrap/>
            <w:vAlign w:val="bottom"/>
            <w:hideMark/>
          </w:tcPr>
          <w:p w14:paraId="2173E43C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ID_TEMA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6B8AF" w:fill="E6B8AF"/>
            <w:noWrap/>
            <w:vAlign w:val="bottom"/>
            <w:hideMark/>
          </w:tcPr>
          <w:p w14:paraId="76078DE3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ID_USUARIO</w:t>
            </w:r>
          </w:p>
        </w:tc>
      </w:tr>
      <w:tr w:rsidR="00772E6F" w:rsidRPr="00772E6F" w14:paraId="25291537" w14:textId="77777777" w:rsidTr="00772E6F">
        <w:trPr>
          <w:trHeight w:val="31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C7055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1</w:t>
            </w:r>
          </w:p>
        </w:tc>
        <w:tc>
          <w:tcPr>
            <w:tcW w:w="3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E6D29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Controle de Estoque</w:t>
            </w: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E702C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21D42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3</w:t>
            </w:r>
          </w:p>
        </w:tc>
      </w:tr>
      <w:tr w:rsidR="00772E6F" w:rsidRPr="00772E6F" w14:paraId="0F30FC82" w14:textId="77777777" w:rsidTr="00772E6F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bottom"/>
            <w:hideMark/>
          </w:tcPr>
          <w:p w14:paraId="341FA736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2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bottom"/>
            <w:hideMark/>
          </w:tcPr>
          <w:p w14:paraId="3D5EA05A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Listagem de Personagem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bottom"/>
            <w:hideMark/>
          </w:tcPr>
          <w:p w14:paraId="723A7F73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bottom"/>
            <w:hideMark/>
          </w:tcPr>
          <w:p w14:paraId="4938480D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2</w:t>
            </w:r>
          </w:p>
        </w:tc>
      </w:tr>
    </w:tbl>
    <w:p w14:paraId="0353F277" w14:textId="7D29C6C7" w:rsidR="00772E6F" w:rsidRDefault="00772E6F" w:rsidP="007B77CC"/>
    <w:tbl>
      <w:tblPr>
        <w:tblW w:w="3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3017"/>
      </w:tblGrid>
      <w:tr w:rsidR="00772E6F" w:rsidRPr="00772E6F" w14:paraId="3D444E3B" w14:textId="77777777" w:rsidTr="00772E6F">
        <w:trPr>
          <w:trHeight w:val="315"/>
        </w:trPr>
        <w:tc>
          <w:tcPr>
            <w:tcW w:w="3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noWrap/>
            <w:vAlign w:val="bottom"/>
            <w:hideMark/>
          </w:tcPr>
          <w:p w14:paraId="35CE0FE3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772E6F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Equipes</w:t>
            </w:r>
          </w:p>
        </w:tc>
      </w:tr>
      <w:tr w:rsidR="00772E6F" w:rsidRPr="00772E6F" w14:paraId="0C18E9D1" w14:textId="77777777" w:rsidTr="00772E6F">
        <w:trPr>
          <w:trHeight w:val="315"/>
        </w:trPr>
        <w:tc>
          <w:tcPr>
            <w:tcW w:w="4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noWrap/>
            <w:vAlign w:val="bottom"/>
            <w:hideMark/>
          </w:tcPr>
          <w:p w14:paraId="007A1450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ID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noWrap/>
            <w:vAlign w:val="bottom"/>
            <w:hideMark/>
          </w:tcPr>
          <w:p w14:paraId="666A0399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NOME</w:t>
            </w:r>
          </w:p>
        </w:tc>
      </w:tr>
      <w:tr w:rsidR="00772E6F" w:rsidRPr="00772E6F" w14:paraId="40D6DBCD" w14:textId="77777777" w:rsidTr="00772E6F">
        <w:trPr>
          <w:trHeight w:val="315"/>
        </w:trPr>
        <w:tc>
          <w:tcPr>
            <w:tcW w:w="4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FFFFFF"/>
            <w:noWrap/>
            <w:vAlign w:val="bottom"/>
            <w:hideMark/>
          </w:tcPr>
          <w:p w14:paraId="32CE9EB7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1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FFFFFF"/>
            <w:noWrap/>
            <w:vAlign w:val="bottom"/>
            <w:hideMark/>
          </w:tcPr>
          <w:p w14:paraId="3BAB9744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2E6F">
              <w:rPr>
                <w:rFonts w:ascii="Arial" w:eastAsia="Times New Roman" w:hAnsi="Arial" w:cs="Arial"/>
                <w:color w:val="000000"/>
              </w:rPr>
              <w:t>Desenvolvimento</w:t>
            </w:r>
          </w:p>
        </w:tc>
      </w:tr>
      <w:tr w:rsidR="00772E6F" w:rsidRPr="00772E6F" w14:paraId="068494F6" w14:textId="77777777" w:rsidTr="00772E6F">
        <w:trPr>
          <w:trHeight w:val="315"/>
        </w:trPr>
        <w:tc>
          <w:tcPr>
            <w:tcW w:w="4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DBB27FC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2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FF9A039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2E6F">
              <w:rPr>
                <w:rFonts w:ascii="Arial" w:eastAsia="Times New Roman" w:hAnsi="Arial" w:cs="Arial"/>
                <w:color w:val="000000"/>
              </w:rPr>
              <w:t>Redes</w:t>
            </w:r>
          </w:p>
        </w:tc>
      </w:tr>
      <w:tr w:rsidR="00772E6F" w:rsidRPr="00772E6F" w14:paraId="1FFDCEBE" w14:textId="77777777" w:rsidTr="00772E6F">
        <w:trPr>
          <w:trHeight w:val="315"/>
        </w:trPr>
        <w:tc>
          <w:tcPr>
            <w:tcW w:w="4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FFFFFF"/>
            <w:noWrap/>
            <w:vAlign w:val="bottom"/>
            <w:hideMark/>
          </w:tcPr>
          <w:p w14:paraId="27534436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772E6F">
              <w:rPr>
                <w:rFonts w:ascii="Arial" w:eastAsia="Times New Roman" w:hAnsi="Arial" w:cs="Arial"/>
                <w:color w:val="auto"/>
              </w:rPr>
              <w:t>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FFFFFF"/>
            <w:noWrap/>
            <w:vAlign w:val="bottom"/>
            <w:hideMark/>
          </w:tcPr>
          <w:p w14:paraId="406C90DA" w14:textId="77777777" w:rsidR="00772E6F" w:rsidRPr="00772E6F" w:rsidRDefault="00772E6F" w:rsidP="00772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2E6F">
              <w:rPr>
                <w:rFonts w:ascii="Arial" w:eastAsia="Times New Roman" w:hAnsi="Arial" w:cs="Arial"/>
                <w:color w:val="000000"/>
              </w:rPr>
              <w:t>Multimídia</w:t>
            </w:r>
          </w:p>
        </w:tc>
      </w:tr>
    </w:tbl>
    <w:p w14:paraId="46BBC3CB" w14:textId="4153EB70" w:rsidR="00772E6F" w:rsidRDefault="00772E6F" w:rsidP="007B77CC"/>
    <w:tbl>
      <w:tblPr>
        <w:tblW w:w="2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2420"/>
      </w:tblGrid>
      <w:tr w:rsidR="004C0717" w:rsidRPr="004C0717" w14:paraId="35C8491E" w14:textId="77777777" w:rsidTr="004C0717">
        <w:trPr>
          <w:trHeight w:val="315"/>
        </w:trPr>
        <w:tc>
          <w:tcPr>
            <w:tcW w:w="2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14:paraId="20569CC1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proofErr w:type="spellStart"/>
            <w:r w:rsidRPr="004C0717">
              <w:rPr>
                <w:rFonts w:ascii="Arial" w:eastAsia="Times New Roman" w:hAnsi="Arial" w:cs="Arial"/>
                <w:color w:val="auto"/>
              </w:rPr>
              <w:t>Tipo_Usuario</w:t>
            </w:r>
            <w:proofErr w:type="spellEnd"/>
          </w:p>
        </w:tc>
      </w:tr>
      <w:tr w:rsidR="004C0717" w:rsidRPr="004C0717" w14:paraId="52C356DB" w14:textId="77777777" w:rsidTr="004C0717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FA9D5CB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ID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17BBB0B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NOME</w:t>
            </w:r>
          </w:p>
        </w:tc>
      </w:tr>
      <w:tr w:rsidR="004C0717" w:rsidRPr="004C0717" w14:paraId="659354E5" w14:textId="77777777" w:rsidTr="004C0717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802CD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033E3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Administrador</w:t>
            </w:r>
          </w:p>
        </w:tc>
      </w:tr>
      <w:tr w:rsidR="004C0717" w:rsidRPr="004C0717" w14:paraId="4E3489B8" w14:textId="77777777" w:rsidTr="004C0717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bottom"/>
            <w:hideMark/>
          </w:tcPr>
          <w:p w14:paraId="602CAF54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bottom"/>
            <w:hideMark/>
          </w:tcPr>
          <w:p w14:paraId="2D4F1710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Professor</w:t>
            </w:r>
          </w:p>
        </w:tc>
      </w:tr>
    </w:tbl>
    <w:p w14:paraId="4B7BF6D0" w14:textId="63DACE92" w:rsidR="00772E6F" w:rsidRDefault="00772E6F" w:rsidP="007B77CC"/>
    <w:tbl>
      <w:tblPr>
        <w:tblW w:w="5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"/>
        <w:gridCol w:w="1645"/>
        <w:gridCol w:w="3595"/>
      </w:tblGrid>
      <w:tr w:rsidR="004C0717" w:rsidRPr="004C0717" w14:paraId="45DD1940" w14:textId="77777777" w:rsidTr="004C0717">
        <w:trPr>
          <w:trHeight w:val="315"/>
        </w:trPr>
        <w:tc>
          <w:tcPr>
            <w:tcW w:w="5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A5AF" w:fill="76A5AF"/>
            <w:noWrap/>
            <w:vAlign w:val="bottom"/>
            <w:hideMark/>
          </w:tcPr>
          <w:p w14:paraId="6FE88256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Temas</w:t>
            </w:r>
          </w:p>
        </w:tc>
      </w:tr>
      <w:tr w:rsidR="004C0717" w:rsidRPr="004C0717" w14:paraId="480F6A4F" w14:textId="77777777" w:rsidTr="004C0717">
        <w:trPr>
          <w:trHeight w:val="315"/>
        </w:trPr>
        <w:tc>
          <w:tcPr>
            <w:tcW w:w="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2C4C9" w:fill="A2C4C9"/>
            <w:noWrap/>
            <w:vAlign w:val="bottom"/>
            <w:hideMark/>
          </w:tcPr>
          <w:p w14:paraId="4E1E7767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ID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2C4C9" w:fill="A2C4C9"/>
            <w:noWrap/>
            <w:vAlign w:val="bottom"/>
            <w:hideMark/>
          </w:tcPr>
          <w:p w14:paraId="01D78B61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NOME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2C4C9" w:fill="A2C4C9"/>
            <w:noWrap/>
            <w:vAlign w:val="bottom"/>
            <w:hideMark/>
          </w:tcPr>
          <w:p w14:paraId="450ABD5D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STATUS ATIVO</w:t>
            </w:r>
          </w:p>
        </w:tc>
      </w:tr>
      <w:tr w:rsidR="004C0717" w:rsidRPr="004C0717" w14:paraId="64D60F9D" w14:textId="77777777" w:rsidTr="004C0717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E3B28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1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03AEF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Gestão</w:t>
            </w:r>
          </w:p>
        </w:tc>
        <w:tc>
          <w:tcPr>
            <w:tcW w:w="3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1AEA7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Ativo</w:t>
            </w:r>
          </w:p>
        </w:tc>
      </w:tr>
      <w:tr w:rsidR="004C0717" w:rsidRPr="004C0717" w14:paraId="759DADE2" w14:textId="77777777" w:rsidTr="004C0717">
        <w:trPr>
          <w:trHeight w:val="315"/>
        </w:trPr>
        <w:tc>
          <w:tcPr>
            <w:tcW w:w="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bottom"/>
            <w:hideMark/>
          </w:tcPr>
          <w:p w14:paraId="0321D6CD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bottom"/>
            <w:hideMark/>
          </w:tcPr>
          <w:p w14:paraId="443A2501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proofErr w:type="spellStart"/>
            <w:r w:rsidRPr="004C0717">
              <w:rPr>
                <w:rFonts w:ascii="Arial" w:eastAsia="Times New Roman" w:hAnsi="Arial" w:cs="Arial"/>
                <w:color w:val="auto"/>
              </w:rPr>
              <w:t>HQ's</w:t>
            </w:r>
            <w:proofErr w:type="spellEnd"/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bottom"/>
            <w:hideMark/>
          </w:tcPr>
          <w:p w14:paraId="05AA697E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Ativo</w:t>
            </w:r>
          </w:p>
        </w:tc>
      </w:tr>
    </w:tbl>
    <w:p w14:paraId="5D869A1D" w14:textId="4C0BADA2" w:rsidR="004C0717" w:rsidRDefault="004C0717" w:rsidP="007B77CC"/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825"/>
        <w:gridCol w:w="2618"/>
        <w:gridCol w:w="1040"/>
        <w:gridCol w:w="2644"/>
      </w:tblGrid>
      <w:tr w:rsidR="004C0717" w:rsidRPr="004C0717" w14:paraId="15817FDA" w14:textId="77777777" w:rsidTr="004C0717">
        <w:trPr>
          <w:trHeight w:val="315"/>
        </w:trPr>
        <w:tc>
          <w:tcPr>
            <w:tcW w:w="8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E599" w:fill="FFE599"/>
            <w:noWrap/>
            <w:vAlign w:val="bottom"/>
            <w:hideMark/>
          </w:tcPr>
          <w:p w14:paraId="7D8C96C8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proofErr w:type="spellStart"/>
            <w:r w:rsidRPr="004C0717">
              <w:rPr>
                <w:rFonts w:ascii="Arial" w:eastAsia="Times New Roman" w:hAnsi="Arial" w:cs="Arial"/>
                <w:color w:val="auto"/>
              </w:rPr>
              <w:t>Usuarios</w:t>
            </w:r>
            <w:proofErr w:type="spellEnd"/>
          </w:p>
        </w:tc>
      </w:tr>
      <w:tr w:rsidR="004C0717" w:rsidRPr="004C0717" w14:paraId="6EBD230F" w14:textId="77777777" w:rsidTr="004C0717">
        <w:trPr>
          <w:trHeight w:val="315"/>
        </w:trPr>
        <w:tc>
          <w:tcPr>
            <w:tcW w:w="3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24129827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ID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7863CE5B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NOME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27F0701F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EMAIL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4E0A20DD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SENHA</w:t>
            </w:r>
          </w:p>
        </w:tc>
        <w:tc>
          <w:tcPr>
            <w:tcW w:w="2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2CC" w:fill="FFF2CC"/>
            <w:noWrap/>
            <w:vAlign w:val="bottom"/>
            <w:hideMark/>
          </w:tcPr>
          <w:p w14:paraId="759BA2B0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ID_TIPO_USUARIO</w:t>
            </w:r>
          </w:p>
        </w:tc>
      </w:tr>
      <w:tr w:rsidR="004C0717" w:rsidRPr="004C0717" w14:paraId="5A4EE076" w14:textId="77777777" w:rsidTr="004C0717">
        <w:trPr>
          <w:trHeight w:val="315"/>
        </w:trPr>
        <w:tc>
          <w:tcPr>
            <w:tcW w:w="3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6F0A8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B40C2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Administrador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0499C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proofErr w:type="spellStart"/>
            <w:r w:rsidRPr="004C0717">
              <w:rPr>
                <w:rFonts w:ascii="Arial" w:eastAsia="Times New Roman" w:hAnsi="Arial" w:cs="Arial"/>
                <w:color w:val="auto"/>
              </w:rPr>
              <w:t>adm@adm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4DE88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123456</w:t>
            </w:r>
          </w:p>
        </w:tc>
        <w:tc>
          <w:tcPr>
            <w:tcW w:w="2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9E0B8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1</w:t>
            </w:r>
          </w:p>
        </w:tc>
      </w:tr>
      <w:tr w:rsidR="004C0717" w:rsidRPr="004C0717" w14:paraId="048AA106" w14:textId="77777777" w:rsidTr="004C0717">
        <w:trPr>
          <w:trHeight w:val="315"/>
        </w:trPr>
        <w:tc>
          <w:tcPr>
            <w:tcW w:w="3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F06052E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45018848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Helena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6D61270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proofErr w:type="spellStart"/>
            <w:r w:rsidRPr="004C0717">
              <w:rPr>
                <w:rFonts w:ascii="Arial" w:eastAsia="Times New Roman" w:hAnsi="Arial" w:cs="Arial"/>
                <w:color w:val="auto"/>
              </w:rPr>
              <w:t>helena@helena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3D8E3C30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123456</w:t>
            </w:r>
          </w:p>
        </w:tc>
        <w:tc>
          <w:tcPr>
            <w:tcW w:w="2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4A7CDB0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2</w:t>
            </w:r>
          </w:p>
        </w:tc>
      </w:tr>
      <w:tr w:rsidR="004C0717" w:rsidRPr="004C0717" w14:paraId="4013B2F7" w14:textId="77777777" w:rsidTr="004C0717">
        <w:trPr>
          <w:trHeight w:val="315"/>
        </w:trPr>
        <w:tc>
          <w:tcPr>
            <w:tcW w:w="3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00C9D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0CE08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Fernando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CF16E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proofErr w:type="spellStart"/>
            <w:r w:rsidRPr="004C0717">
              <w:rPr>
                <w:rFonts w:ascii="Arial" w:eastAsia="Times New Roman" w:hAnsi="Arial" w:cs="Arial"/>
                <w:color w:val="auto"/>
              </w:rPr>
              <w:t>fernando@fernando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6F1C9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123456</w:t>
            </w:r>
          </w:p>
        </w:tc>
        <w:tc>
          <w:tcPr>
            <w:tcW w:w="2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68A47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2</w:t>
            </w:r>
          </w:p>
        </w:tc>
      </w:tr>
    </w:tbl>
    <w:p w14:paraId="56785717" w14:textId="44F76318" w:rsidR="004C0717" w:rsidRDefault="004C0717" w:rsidP="007B77CC"/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3"/>
        <w:gridCol w:w="1867"/>
      </w:tblGrid>
      <w:tr w:rsidR="004C0717" w:rsidRPr="004C0717" w14:paraId="39BE9B65" w14:textId="77777777" w:rsidTr="004C0717">
        <w:trPr>
          <w:trHeight w:val="315"/>
        </w:trPr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7CC3" w:fill="8E7CC3"/>
            <w:noWrap/>
            <w:vAlign w:val="bottom"/>
            <w:hideMark/>
          </w:tcPr>
          <w:p w14:paraId="343D965F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2"/>
                <w:szCs w:val="22"/>
              </w:rPr>
            </w:pPr>
            <w:proofErr w:type="spellStart"/>
            <w:r w:rsidRPr="004C0717">
              <w:rPr>
                <w:rFonts w:ascii="Arial" w:eastAsia="Times New Roman" w:hAnsi="Arial" w:cs="Arial"/>
                <w:color w:val="FFFFFF"/>
                <w:sz w:val="22"/>
                <w:szCs w:val="22"/>
              </w:rPr>
              <w:t>Usuario_Equipe</w:t>
            </w:r>
            <w:proofErr w:type="spellEnd"/>
          </w:p>
        </w:tc>
      </w:tr>
      <w:tr w:rsidR="004C0717" w:rsidRPr="004C0717" w14:paraId="0EFFE46C" w14:textId="77777777" w:rsidTr="004C0717">
        <w:trPr>
          <w:trHeight w:val="315"/>
        </w:trPr>
        <w:tc>
          <w:tcPr>
            <w:tcW w:w="2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2E9" w:fill="D9D2E9"/>
            <w:noWrap/>
            <w:vAlign w:val="bottom"/>
            <w:hideMark/>
          </w:tcPr>
          <w:p w14:paraId="605C4635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C0717">
              <w:rPr>
                <w:rFonts w:ascii="Arial" w:eastAsia="Times New Roman" w:hAnsi="Arial" w:cs="Arial"/>
                <w:color w:val="000000"/>
              </w:rPr>
              <w:t>ID_USUARIO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2E9" w:fill="D9D2E9"/>
            <w:noWrap/>
            <w:vAlign w:val="bottom"/>
            <w:hideMark/>
          </w:tcPr>
          <w:p w14:paraId="4EFE5B42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C0717">
              <w:rPr>
                <w:rFonts w:ascii="Arial" w:eastAsia="Times New Roman" w:hAnsi="Arial" w:cs="Arial"/>
                <w:color w:val="000000"/>
              </w:rPr>
              <w:t>ID_EQUIPE</w:t>
            </w:r>
          </w:p>
        </w:tc>
      </w:tr>
      <w:tr w:rsidR="004C0717" w:rsidRPr="004C0717" w14:paraId="2459338E" w14:textId="77777777" w:rsidTr="004C0717">
        <w:trPr>
          <w:trHeight w:val="315"/>
        </w:trPr>
        <w:tc>
          <w:tcPr>
            <w:tcW w:w="2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AB6DD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5F589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2</w:t>
            </w:r>
          </w:p>
        </w:tc>
      </w:tr>
      <w:tr w:rsidR="004C0717" w:rsidRPr="004C0717" w14:paraId="6055494F" w14:textId="77777777" w:rsidTr="004C0717">
        <w:trPr>
          <w:trHeight w:val="315"/>
        </w:trPr>
        <w:tc>
          <w:tcPr>
            <w:tcW w:w="2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D1B9D90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2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7786205" w14:textId="77777777" w:rsidR="004C0717" w:rsidRPr="004C0717" w:rsidRDefault="004C0717" w:rsidP="004C0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</w:rPr>
            </w:pPr>
            <w:r w:rsidRPr="004C0717">
              <w:rPr>
                <w:rFonts w:ascii="Arial" w:eastAsia="Times New Roman" w:hAnsi="Arial" w:cs="Arial"/>
                <w:color w:val="auto"/>
              </w:rPr>
              <w:t>2</w:t>
            </w:r>
          </w:p>
        </w:tc>
      </w:tr>
    </w:tbl>
    <w:p w14:paraId="61A15DCB" w14:textId="77777777" w:rsidR="004C0717" w:rsidRDefault="004C0717" w:rsidP="007B77CC"/>
    <w:p w14:paraId="7E1292E9" w14:textId="77777777" w:rsidR="00772E6F" w:rsidRDefault="00772E6F" w:rsidP="007B77CC"/>
    <w:p w14:paraId="1C649F4D" w14:textId="77777777" w:rsidR="00AF6A09" w:rsidRPr="007B77CC" w:rsidRDefault="00AF6A09" w:rsidP="007B77CC"/>
    <w:p w14:paraId="6450BD38" w14:textId="239364FC" w:rsidR="00DA19B6" w:rsidRDefault="00C92BD1" w:rsidP="008A7F37">
      <w:pPr>
        <w:pStyle w:val="cabealho2"/>
      </w:pPr>
      <w:bookmarkStart w:id="7" w:name="_Toc3470418"/>
      <w:r>
        <w:t>Modelo Físico</w:t>
      </w:r>
      <w:bookmarkEnd w:id="7"/>
    </w:p>
    <w:p w14:paraId="6895C9F9" w14:textId="50A7BC4E" w:rsidR="00F272CE" w:rsidRPr="00F272CE" w:rsidRDefault="00F272CE" w:rsidP="00F272C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F272CE">
        <w:rPr>
          <w:sz w:val="24"/>
          <w:szCs w:val="24"/>
        </w:rPr>
        <w:t>abelas organizadas da seguinte forma no banco de dados</w:t>
      </w:r>
      <w:r>
        <w:rPr>
          <w:sz w:val="24"/>
          <w:szCs w:val="24"/>
        </w:rPr>
        <w:t>:</w:t>
      </w:r>
    </w:p>
    <w:p w14:paraId="7B8DC080" w14:textId="0C158649" w:rsidR="007B7EBE" w:rsidRDefault="003E4F96" w:rsidP="00B03AAF">
      <w:pPr>
        <w:rPr>
          <w:noProof/>
        </w:rPr>
      </w:pPr>
      <w:r>
        <w:pict w14:anchorId="0794E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416.4pt">
            <v:imagedata r:id="rId11" o:title="sql"/>
          </v:shape>
        </w:pict>
      </w:r>
    </w:p>
    <w:p w14:paraId="081EEDA8" w14:textId="77777777" w:rsidR="007B7EBE" w:rsidRDefault="007B7EBE" w:rsidP="00B03AAF">
      <w:pPr>
        <w:rPr>
          <w:noProof/>
        </w:rPr>
      </w:pPr>
    </w:p>
    <w:p w14:paraId="259002F3" w14:textId="77777777" w:rsidR="007B7EBE" w:rsidRDefault="007B7EBE" w:rsidP="00B03AAF"/>
    <w:p w14:paraId="20CDF19B" w14:textId="77777777" w:rsidR="00B03AAF" w:rsidRDefault="00B03AAF" w:rsidP="00B03AAF">
      <w:pPr>
        <w:pStyle w:val="cabealho2"/>
      </w:pPr>
    </w:p>
    <w:p w14:paraId="17BA8C2C" w14:textId="77777777" w:rsidR="00B03AAF" w:rsidRDefault="00B03AAF">
      <w:pPr>
        <w:rPr>
          <w:b/>
          <w:bCs/>
          <w:sz w:val="26"/>
          <w:szCs w:val="26"/>
        </w:rPr>
      </w:pPr>
      <w:r>
        <w:br w:type="page"/>
      </w:r>
    </w:p>
    <w:p w14:paraId="6AA024AF" w14:textId="77777777" w:rsidR="00B03AAF" w:rsidRDefault="00B03AAF" w:rsidP="00B03AAF">
      <w:pPr>
        <w:pStyle w:val="cabealho2"/>
      </w:pPr>
      <w:bookmarkStart w:id="8" w:name="_Toc3470419"/>
      <w:r>
        <w:lastRenderedPageBreak/>
        <w:t>Modelo Conceitual</w:t>
      </w:r>
      <w:bookmarkEnd w:id="8"/>
    </w:p>
    <w:p w14:paraId="4E5AB90C" w14:textId="733035BB" w:rsidR="003762CB" w:rsidRDefault="003E4F96" w:rsidP="008A7F37">
      <w:pPr>
        <w:rPr>
          <w:noProof/>
        </w:rPr>
      </w:pPr>
      <w:r>
        <w:rPr>
          <w:noProof/>
        </w:rPr>
        <w:pict w14:anchorId="03351279">
          <v:shape id="_x0000_i1026" type="#_x0000_t75" style="width:451.2pt;height:174pt">
            <v:imagedata r:id="rId12" o:title="draw"/>
          </v:shape>
        </w:pict>
      </w:r>
    </w:p>
    <w:p w14:paraId="567DD952" w14:textId="43CDD64B" w:rsidR="003762CB" w:rsidRDefault="003762CB" w:rsidP="008A7F37">
      <w:r>
        <w:t>O banco de dados possui usuários que possuem dois tipos: Administradores e Professores. Os Temas, se estiverem sendo usados, serão mostrados como ativo e se não estiverem sendo usados serão mostrados como não ativos. Temas também possuem P</w:t>
      </w:r>
      <w:r w:rsidR="00DA63A5">
        <w:t>rojetos onde</w:t>
      </w:r>
      <w:r>
        <w:t xml:space="preserve"> esses </w:t>
      </w:r>
      <w:r w:rsidR="00DA63A5">
        <w:t xml:space="preserve">podem ser </w:t>
      </w:r>
      <w:r>
        <w:t>alter</w:t>
      </w:r>
      <w:r w:rsidR="00DA63A5">
        <w:t>ados</w:t>
      </w:r>
      <w:r>
        <w:t>, c</w:t>
      </w:r>
      <w:r w:rsidR="00DA63A5">
        <w:t>riados</w:t>
      </w:r>
      <w:r>
        <w:t xml:space="preserve"> e v</w:t>
      </w:r>
      <w:r w:rsidR="00DA63A5">
        <w:t>istos pelos usuários</w:t>
      </w:r>
      <w:r>
        <w:t xml:space="preserve">. Os professores </w:t>
      </w:r>
      <w:r w:rsidR="00DA63A5">
        <w:t xml:space="preserve">podem fazer (ou não) </w:t>
      </w:r>
      <w:r>
        <w:t>parte de uma Equipe que seriam: Desenvolvimento, Redes e Multimídia.</w:t>
      </w:r>
    </w:p>
    <w:p w14:paraId="19925892" w14:textId="77777777" w:rsidR="00622910" w:rsidRDefault="00622910" w:rsidP="008A7F37"/>
    <w:p w14:paraId="1E5C9968" w14:textId="77777777" w:rsidR="00DA19B6" w:rsidRDefault="00DA19B6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14:paraId="6175DF61" w14:textId="4A4DDD94" w:rsidR="00DA19B6" w:rsidRDefault="001D1EA6">
      <w:pPr>
        <w:pStyle w:val="cabealho2"/>
      </w:pPr>
      <w:bookmarkStart w:id="9" w:name="_Toc3470420"/>
      <w:proofErr w:type="spellStart"/>
      <w:r>
        <w:lastRenderedPageBreak/>
        <w:t>Trello</w:t>
      </w:r>
      <w:bookmarkEnd w:id="9"/>
      <w:proofErr w:type="spellEnd"/>
    </w:p>
    <w:p w14:paraId="283A642A" w14:textId="6F08D04D" w:rsidR="00DA63A5" w:rsidRPr="00DA63A5" w:rsidRDefault="004332DF" w:rsidP="00DA63A5">
      <w:hyperlink r:id="rId14" w:history="1">
        <w:r w:rsidR="00DA63A5">
          <w:rPr>
            <w:rStyle w:val="Hyperlink"/>
          </w:rPr>
          <w:t>https://trello.com/b/cFmvMYOM/senai-desafio-roman-%C3%B4mega</w:t>
        </w:r>
      </w:hyperlink>
    </w:p>
    <w:p w14:paraId="73D4FD0D" w14:textId="20424C27" w:rsidR="001D1EA6" w:rsidRDefault="001D1EA6" w:rsidP="001D1EA6">
      <w:pPr>
        <w:pStyle w:val="cabealho2"/>
      </w:pPr>
      <w:bookmarkStart w:id="10" w:name="_Toc3470421"/>
      <w:r>
        <w:t>GitHub</w:t>
      </w:r>
      <w:bookmarkEnd w:id="10"/>
    </w:p>
    <w:p w14:paraId="2A70300A" w14:textId="4BA7967D" w:rsidR="00DA63A5" w:rsidRPr="00DA63A5" w:rsidRDefault="004332DF" w:rsidP="00DA63A5">
      <w:hyperlink r:id="rId15" w:history="1">
        <w:r w:rsidR="00DA63A5">
          <w:rPr>
            <w:rStyle w:val="Hyperlink"/>
          </w:rPr>
          <w:t>https://github.com/ArielMn22/senai-roman-desafio-omega</w:t>
        </w:r>
      </w:hyperlink>
    </w:p>
    <w:p w14:paraId="1AA8061F" w14:textId="77777777" w:rsidR="008A7F37" w:rsidRDefault="008A7F37" w:rsidP="008A7F37">
      <w:pPr>
        <w:pStyle w:val="InformaesdeContato0"/>
      </w:pPr>
    </w:p>
    <w:p w14:paraId="3AFF9400" w14:textId="77777777" w:rsidR="001D1EA6" w:rsidRDefault="008A7F37">
      <w:r>
        <w:br w:type="page"/>
      </w:r>
    </w:p>
    <w:p w14:paraId="79DD9B70" w14:textId="77777777" w:rsidR="004A0592" w:rsidRDefault="006E0CD1" w:rsidP="006E0CD1">
      <w:pPr>
        <w:pStyle w:val="cabealho1"/>
        <w:rPr>
          <w:lang w:eastAsia="en-US"/>
        </w:rPr>
      </w:pPr>
      <w:bookmarkStart w:id="11" w:name="_Toc3470422"/>
      <w:r>
        <w:rPr>
          <w:lang w:eastAsia="en-US"/>
        </w:rPr>
        <w:lastRenderedPageBreak/>
        <w:t>Funcionalidades</w:t>
      </w:r>
      <w:bookmarkEnd w:id="11"/>
    </w:p>
    <w:p w14:paraId="45A116EA" w14:textId="77777777" w:rsidR="006E0CD1" w:rsidRDefault="006E0CD1" w:rsidP="006E0CD1">
      <w:pPr>
        <w:rPr>
          <w:lang w:eastAsia="en-US"/>
        </w:rPr>
      </w:pPr>
    </w:p>
    <w:p w14:paraId="4FF8F955" w14:textId="77777777" w:rsidR="00245A12" w:rsidRDefault="00245A12" w:rsidP="00245A12">
      <w:pPr>
        <w:pStyle w:val="cabealho2"/>
        <w:rPr>
          <w:lang w:eastAsia="en-US"/>
        </w:rPr>
      </w:pPr>
      <w:bookmarkStart w:id="12" w:name="_Toc3470423"/>
      <w:r>
        <w:rPr>
          <w:lang w:eastAsia="en-US"/>
        </w:rPr>
        <w:t>Back-</w:t>
      </w:r>
      <w:proofErr w:type="spellStart"/>
      <w:r>
        <w:rPr>
          <w:lang w:eastAsia="en-US"/>
        </w:rPr>
        <w:t>end</w:t>
      </w:r>
      <w:proofErr w:type="spellEnd"/>
      <w:r w:rsidR="0007332E">
        <w:rPr>
          <w:lang w:eastAsia="en-US"/>
        </w:rPr>
        <w:t xml:space="preserve"> – Passo a Passo</w:t>
      </w:r>
      <w:bookmarkEnd w:id="12"/>
    </w:p>
    <w:p w14:paraId="1D82020E" w14:textId="77777777" w:rsidR="00245A12" w:rsidRDefault="00513B63" w:rsidP="00245A12">
      <w:pPr>
        <w:rPr>
          <w:lang w:eastAsia="en-US"/>
        </w:rPr>
      </w:pPr>
      <w:r>
        <w:rPr>
          <w:lang w:eastAsia="en-US"/>
        </w:rPr>
        <w:t>Para criar o banco de dados da aplicação</w:t>
      </w:r>
      <w:r w:rsidR="00245A12">
        <w:rPr>
          <w:lang w:eastAsia="en-US"/>
        </w:rPr>
        <w:t>, basta executar os scripts SQL na seguinte ordem:</w:t>
      </w:r>
    </w:p>
    <w:p w14:paraId="1F959433" w14:textId="77ED04FE" w:rsidR="00245A12" w:rsidRDefault="00245A12" w:rsidP="00245A12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Script de criação: “</w:t>
      </w:r>
      <w:proofErr w:type="spellStart"/>
      <w:r w:rsidR="00DA63A5">
        <w:rPr>
          <w:lang w:eastAsia="en-US"/>
        </w:rPr>
        <w:t>DDL_Roman_Omega</w:t>
      </w:r>
      <w:proofErr w:type="spellEnd"/>
      <w:r w:rsidR="00DA63A5">
        <w:rPr>
          <w:lang w:eastAsia="en-US"/>
        </w:rPr>
        <w:t>”. Para criar o banco de dados,</w:t>
      </w:r>
      <w:r>
        <w:rPr>
          <w:lang w:eastAsia="en-US"/>
        </w:rPr>
        <w:t xml:space="preserve"> suas tabelas</w:t>
      </w:r>
      <w:r w:rsidR="00DA63A5">
        <w:rPr>
          <w:lang w:eastAsia="en-US"/>
        </w:rPr>
        <w:t xml:space="preserve"> e para visualiza-las</w:t>
      </w:r>
      <w:r>
        <w:rPr>
          <w:lang w:eastAsia="en-US"/>
        </w:rPr>
        <w:t>;</w:t>
      </w:r>
    </w:p>
    <w:p w14:paraId="48633C72" w14:textId="09A2D8A3" w:rsidR="00245A12" w:rsidRDefault="00245A12" w:rsidP="00245A12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Script de inserção: “</w:t>
      </w:r>
      <w:proofErr w:type="spellStart"/>
      <w:r w:rsidR="00DA63A5">
        <w:rPr>
          <w:lang w:eastAsia="en-US"/>
        </w:rPr>
        <w:t>DML_Roman_Omega</w:t>
      </w:r>
      <w:proofErr w:type="spellEnd"/>
      <w:r>
        <w:rPr>
          <w:lang w:eastAsia="en-US"/>
        </w:rPr>
        <w:t>”. Para inserir os dados básicos para o funcioname</w:t>
      </w:r>
      <w:r w:rsidR="00DA63A5">
        <w:rPr>
          <w:lang w:eastAsia="en-US"/>
        </w:rPr>
        <w:t>nto do sistema, como os usuários padrões</w:t>
      </w:r>
      <w:r>
        <w:rPr>
          <w:lang w:eastAsia="en-US"/>
        </w:rPr>
        <w:t>,</w:t>
      </w:r>
      <w:r w:rsidR="00DA63A5">
        <w:rPr>
          <w:lang w:eastAsia="en-US"/>
        </w:rPr>
        <w:t xml:space="preserve"> alguns temas, projetos e os</w:t>
      </w:r>
      <w:r>
        <w:rPr>
          <w:lang w:eastAsia="en-US"/>
        </w:rPr>
        <w:t xml:space="preserve"> tipos de</w:t>
      </w:r>
      <w:r w:rsidR="00DA63A5">
        <w:rPr>
          <w:lang w:eastAsia="en-US"/>
        </w:rPr>
        <w:t xml:space="preserve"> usuário</w:t>
      </w:r>
      <w:r>
        <w:rPr>
          <w:lang w:eastAsia="en-US"/>
        </w:rPr>
        <w:t>;</w:t>
      </w:r>
    </w:p>
    <w:p w14:paraId="462A6151" w14:textId="77777777" w:rsidR="00E04B69" w:rsidRDefault="00E04B69" w:rsidP="00E04B69">
      <w:pPr>
        <w:rPr>
          <w:lang w:eastAsia="en-US"/>
        </w:rPr>
      </w:pPr>
      <w:r>
        <w:rPr>
          <w:lang w:eastAsia="en-US"/>
        </w:rPr>
        <w:t>Ent</w:t>
      </w:r>
      <w:r w:rsidR="00F925CD">
        <w:rPr>
          <w:lang w:eastAsia="en-US"/>
        </w:rPr>
        <w:t>ão, abra</w:t>
      </w:r>
      <w:r>
        <w:rPr>
          <w:lang w:eastAsia="en-US"/>
        </w:rPr>
        <w:t xml:space="preserve"> a aplicação com Visual Studio, </w:t>
      </w:r>
      <w:r w:rsidR="00F925CD">
        <w:rPr>
          <w:lang w:eastAsia="en-US"/>
        </w:rPr>
        <w:t xml:space="preserve">para </w:t>
      </w:r>
      <w:r>
        <w:rPr>
          <w:lang w:eastAsia="en-US"/>
        </w:rPr>
        <w:t xml:space="preserve">baixar os seguintes pacotes </w:t>
      </w:r>
      <w:proofErr w:type="spellStart"/>
      <w:r>
        <w:rPr>
          <w:lang w:eastAsia="en-US"/>
        </w:rPr>
        <w:t>Nuget</w:t>
      </w:r>
      <w:proofErr w:type="spellEnd"/>
      <w:r>
        <w:rPr>
          <w:lang w:eastAsia="en-US"/>
        </w:rPr>
        <w:t>:</w:t>
      </w:r>
    </w:p>
    <w:p w14:paraId="62E4376A" w14:textId="77777777"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proofErr w:type="spellStart"/>
      <w:proofErr w:type="gramStart"/>
      <w:r w:rsidRPr="00E04B69">
        <w:rPr>
          <w:lang w:eastAsia="en-US"/>
        </w:rPr>
        <w:t>Microsoft.EntityFrameworkCore.Design</w:t>
      </w:r>
      <w:proofErr w:type="spellEnd"/>
      <w:proofErr w:type="gramEnd"/>
      <w:r>
        <w:rPr>
          <w:lang w:eastAsia="en-US"/>
        </w:rPr>
        <w:t>;</w:t>
      </w:r>
    </w:p>
    <w:p w14:paraId="682ED94A" w14:textId="77777777"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proofErr w:type="spellStart"/>
      <w:proofErr w:type="gramStart"/>
      <w:r w:rsidRPr="00E04B69">
        <w:rPr>
          <w:lang w:eastAsia="en-US"/>
        </w:rPr>
        <w:t>Microsoft.EntityFrameworkCore.SqlServer</w:t>
      </w:r>
      <w:proofErr w:type="spellEnd"/>
      <w:proofErr w:type="gramEnd"/>
      <w:r>
        <w:rPr>
          <w:lang w:eastAsia="en-US"/>
        </w:rPr>
        <w:t>;</w:t>
      </w:r>
    </w:p>
    <w:p w14:paraId="6852C86B" w14:textId="77777777"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proofErr w:type="spellStart"/>
      <w:proofErr w:type="gramStart"/>
      <w:r w:rsidRPr="00E04B69">
        <w:rPr>
          <w:lang w:eastAsia="en-US"/>
        </w:rPr>
        <w:t>Microsoft.EntityFrameworkCore.Tools</w:t>
      </w:r>
      <w:proofErr w:type="spellEnd"/>
      <w:proofErr w:type="gramEnd"/>
      <w:r>
        <w:rPr>
          <w:lang w:eastAsia="en-US"/>
        </w:rPr>
        <w:t>;</w:t>
      </w:r>
    </w:p>
    <w:p w14:paraId="4ADF9739" w14:textId="77777777"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proofErr w:type="spellStart"/>
      <w:r w:rsidRPr="00E04B69">
        <w:rPr>
          <w:lang w:eastAsia="en-US"/>
        </w:rPr>
        <w:t>Sendgrid</w:t>
      </w:r>
      <w:proofErr w:type="spellEnd"/>
      <w:r>
        <w:rPr>
          <w:lang w:eastAsia="en-US"/>
        </w:rPr>
        <w:t>;</w:t>
      </w:r>
    </w:p>
    <w:p w14:paraId="7EB94430" w14:textId="77777777"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proofErr w:type="spellStart"/>
      <w:r w:rsidRPr="00E04B69">
        <w:rPr>
          <w:lang w:eastAsia="en-US"/>
        </w:rPr>
        <w:t>Swashbuckle.AspNetCore</w:t>
      </w:r>
      <w:proofErr w:type="spellEnd"/>
      <w:r>
        <w:rPr>
          <w:lang w:eastAsia="en-US"/>
        </w:rPr>
        <w:t>;</w:t>
      </w:r>
    </w:p>
    <w:p w14:paraId="2479E784" w14:textId="77777777"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proofErr w:type="spellStart"/>
      <w:proofErr w:type="gramStart"/>
      <w:r w:rsidRPr="00E04B69">
        <w:rPr>
          <w:lang w:eastAsia="en-US"/>
        </w:rPr>
        <w:t>Swashbuckle.AspNetCore.Swagger</w:t>
      </w:r>
      <w:proofErr w:type="spellEnd"/>
      <w:proofErr w:type="gramEnd"/>
      <w:r>
        <w:rPr>
          <w:lang w:eastAsia="en-US"/>
        </w:rPr>
        <w:t>;</w:t>
      </w:r>
    </w:p>
    <w:p w14:paraId="73B37304" w14:textId="77777777" w:rsidR="00D37C77" w:rsidRDefault="00D37C77" w:rsidP="00D37C77">
      <w:pPr>
        <w:rPr>
          <w:lang w:eastAsia="en-US"/>
        </w:rPr>
      </w:pPr>
      <w:r>
        <w:rPr>
          <w:lang w:eastAsia="en-US"/>
        </w:rPr>
        <w:t>A seguir, com a solução aberta no Visual Studi</w:t>
      </w:r>
      <w:r w:rsidR="006D4456">
        <w:rPr>
          <w:lang w:eastAsia="en-US"/>
        </w:rPr>
        <w:t>o, abra</w:t>
      </w:r>
      <w:r>
        <w:rPr>
          <w:lang w:eastAsia="en-US"/>
        </w:rPr>
        <w:t xml:space="preserve"> o Console do Gerenciador de Pacotes em “Ferramentas &gt; Gerenciador de Pacotes do </w:t>
      </w:r>
      <w:proofErr w:type="spellStart"/>
      <w:r>
        <w:rPr>
          <w:lang w:eastAsia="en-US"/>
        </w:rPr>
        <w:t>Nuget</w:t>
      </w:r>
      <w:proofErr w:type="spellEnd"/>
      <w:r>
        <w:rPr>
          <w:lang w:eastAsia="en-US"/>
        </w:rPr>
        <w:t xml:space="preserve"> &gt; Console do Gerenciador de Pacotes”</w:t>
      </w:r>
      <w:r w:rsidR="002A4A52">
        <w:rPr>
          <w:lang w:eastAsia="en-US"/>
        </w:rPr>
        <w:t xml:space="preserve"> e execute o seguinte comando:</w:t>
      </w:r>
    </w:p>
    <w:p w14:paraId="465045E8" w14:textId="3D85F44F" w:rsidR="002A4A52" w:rsidRDefault="002A4A52" w:rsidP="002A4A52">
      <w:pPr>
        <w:pStyle w:val="PargrafodaLista"/>
        <w:numPr>
          <w:ilvl w:val="0"/>
          <w:numId w:val="8"/>
        </w:numPr>
        <w:rPr>
          <w:lang w:eastAsia="en-US"/>
        </w:rPr>
      </w:pPr>
      <w:proofErr w:type="spellStart"/>
      <w:r w:rsidRPr="002A4A52">
        <w:rPr>
          <w:lang w:eastAsia="en-US"/>
        </w:rPr>
        <w:t>Scaffold-DbContext</w:t>
      </w:r>
      <w:proofErr w:type="spellEnd"/>
      <w:r w:rsidRPr="002A4A52">
        <w:rPr>
          <w:lang w:eastAsia="en-US"/>
        </w:rPr>
        <w:t xml:space="preserve"> "Data </w:t>
      </w:r>
      <w:proofErr w:type="spellStart"/>
      <w:r w:rsidRPr="002A4A52">
        <w:rPr>
          <w:lang w:eastAsia="en-US"/>
        </w:rPr>
        <w:t>Source</w:t>
      </w:r>
      <w:proofErr w:type="spellEnd"/>
      <w:r w:rsidRPr="002A4A52">
        <w:rPr>
          <w:lang w:eastAsia="en-US"/>
        </w:rPr>
        <w:t>=.\</w:t>
      </w:r>
      <w:proofErr w:type="spellStart"/>
      <w:r w:rsidRPr="002A4A52">
        <w:rPr>
          <w:lang w:eastAsia="en-US"/>
        </w:rPr>
        <w:t>SqlExpress</w:t>
      </w:r>
      <w:proofErr w:type="spellEnd"/>
      <w:r w:rsidRPr="002A4A52">
        <w:rPr>
          <w:lang w:eastAsia="en-US"/>
        </w:rPr>
        <w:t>;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Initial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Catalog</w:t>
      </w:r>
      <w:proofErr w:type="spellEnd"/>
      <w:r>
        <w:rPr>
          <w:lang w:eastAsia="en-US"/>
        </w:rPr>
        <w:t>=</w:t>
      </w:r>
      <w:r w:rsidR="00147968">
        <w:rPr>
          <w:lang w:eastAsia="en-US"/>
        </w:rPr>
        <w:t>ROMAN_OMEGA</w:t>
      </w:r>
      <w:r>
        <w:rPr>
          <w:lang w:eastAsia="en-US"/>
        </w:rPr>
        <w:t xml:space="preserve">; </w:t>
      </w:r>
      <w:proofErr w:type="spellStart"/>
      <w:r>
        <w:rPr>
          <w:lang w:eastAsia="en-US"/>
        </w:rPr>
        <w:t>user</w:t>
      </w:r>
      <w:proofErr w:type="spellEnd"/>
      <w:r>
        <w:rPr>
          <w:lang w:eastAsia="en-US"/>
        </w:rPr>
        <w:t xml:space="preserve"> id=</w:t>
      </w:r>
      <w:proofErr w:type="spellStart"/>
      <w:r>
        <w:rPr>
          <w:lang w:eastAsia="en-US"/>
        </w:rPr>
        <w:t>sa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pwd</w:t>
      </w:r>
      <w:proofErr w:type="spellEnd"/>
      <w:r>
        <w:rPr>
          <w:lang w:eastAsia="en-US"/>
        </w:rPr>
        <w:t>=132</w:t>
      </w:r>
      <w:r w:rsidRPr="002A4A52">
        <w:rPr>
          <w:lang w:eastAsia="en-US"/>
        </w:rPr>
        <w:t xml:space="preserve">" </w:t>
      </w:r>
      <w:proofErr w:type="spellStart"/>
      <w:proofErr w:type="gramStart"/>
      <w:r w:rsidRPr="002A4A52">
        <w:rPr>
          <w:lang w:eastAsia="en-US"/>
        </w:rPr>
        <w:t>Microsoft.EntityFrameworkCore.SqlServer</w:t>
      </w:r>
      <w:proofErr w:type="spellEnd"/>
      <w:proofErr w:type="gramEnd"/>
      <w:r w:rsidRPr="002A4A52">
        <w:rPr>
          <w:lang w:eastAsia="en-US"/>
        </w:rPr>
        <w:t xml:space="preserve"> -</w:t>
      </w:r>
      <w:proofErr w:type="spellStart"/>
      <w:r w:rsidRPr="002A4A52">
        <w:rPr>
          <w:lang w:eastAsia="en-US"/>
        </w:rPr>
        <w:t>OutputDir</w:t>
      </w:r>
      <w:proofErr w:type="spellEnd"/>
      <w:r w:rsidRPr="002A4A52">
        <w:rPr>
          <w:lang w:eastAsia="en-US"/>
        </w:rPr>
        <w:t xml:space="preserve"> </w:t>
      </w:r>
      <w:proofErr w:type="spellStart"/>
      <w:r w:rsidRPr="002A4A52">
        <w:rPr>
          <w:lang w:eastAsia="en-US"/>
        </w:rPr>
        <w:t>Domains</w:t>
      </w:r>
      <w:proofErr w:type="spellEnd"/>
      <w:r w:rsidRPr="002A4A52">
        <w:rPr>
          <w:lang w:eastAsia="en-US"/>
        </w:rPr>
        <w:t xml:space="preserve"> -</w:t>
      </w:r>
      <w:proofErr w:type="spellStart"/>
      <w:r w:rsidRPr="002A4A52">
        <w:rPr>
          <w:lang w:eastAsia="en-US"/>
        </w:rPr>
        <w:t>ContextDir</w:t>
      </w:r>
      <w:proofErr w:type="spellEnd"/>
      <w:r w:rsidRPr="002A4A52">
        <w:rPr>
          <w:lang w:eastAsia="en-US"/>
        </w:rPr>
        <w:t xml:space="preserve"> </w:t>
      </w:r>
      <w:proofErr w:type="spellStart"/>
      <w:r w:rsidRPr="002A4A52">
        <w:rPr>
          <w:lang w:eastAsia="en-US"/>
        </w:rPr>
        <w:t>Cont</w:t>
      </w:r>
      <w:r>
        <w:rPr>
          <w:lang w:eastAsia="en-US"/>
        </w:rPr>
        <w:t>exts</w:t>
      </w:r>
      <w:proofErr w:type="spellEnd"/>
      <w:r>
        <w:rPr>
          <w:lang w:eastAsia="en-US"/>
        </w:rPr>
        <w:t xml:space="preserve"> –</w:t>
      </w:r>
      <w:proofErr w:type="spellStart"/>
      <w:r>
        <w:rPr>
          <w:lang w:eastAsia="en-US"/>
        </w:rPr>
        <w:t>Context</w:t>
      </w:r>
      <w:proofErr w:type="spellEnd"/>
      <w:r>
        <w:rPr>
          <w:lang w:eastAsia="en-US"/>
        </w:rPr>
        <w:t xml:space="preserve"> </w:t>
      </w:r>
      <w:proofErr w:type="spellStart"/>
      <w:r w:rsidR="00147968">
        <w:rPr>
          <w:lang w:eastAsia="en-US"/>
        </w:rPr>
        <w:t>RomanContext</w:t>
      </w:r>
      <w:proofErr w:type="spellEnd"/>
    </w:p>
    <w:p w14:paraId="1096AD07" w14:textId="77777777" w:rsidR="00535941" w:rsidRDefault="00535941" w:rsidP="00535941">
      <w:pPr>
        <w:pStyle w:val="PargrafodaLista"/>
        <w:ind w:left="360"/>
        <w:rPr>
          <w:lang w:eastAsia="en-US"/>
        </w:rPr>
      </w:pPr>
    </w:p>
    <w:p w14:paraId="7F788D8D" w14:textId="77777777" w:rsidR="00EE1CE0" w:rsidRDefault="00535941" w:rsidP="002D7DE2">
      <w:pPr>
        <w:rPr>
          <w:lang w:eastAsia="en-US"/>
        </w:rPr>
      </w:pPr>
      <w:r>
        <w:rPr>
          <w:lang w:eastAsia="en-US"/>
        </w:rPr>
        <w:t xml:space="preserve">Rode a Solução e então abra o </w:t>
      </w:r>
      <w:proofErr w:type="spellStart"/>
      <w:r>
        <w:rPr>
          <w:lang w:eastAsia="en-US"/>
        </w:rPr>
        <w:t>Postman</w:t>
      </w:r>
      <w:proofErr w:type="spellEnd"/>
      <w:r>
        <w:rPr>
          <w:lang w:eastAsia="en-US"/>
        </w:rPr>
        <w:t>:</w:t>
      </w:r>
    </w:p>
    <w:p w14:paraId="4EDB5A46" w14:textId="77777777" w:rsidR="00535941" w:rsidRDefault="009B39C2" w:rsidP="00535941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C8ED0C" wp14:editId="463ABF6C">
            <wp:simplePos x="0" y="0"/>
            <wp:positionH relativeFrom="column">
              <wp:posOffset>463061</wp:posOffset>
            </wp:positionH>
            <wp:positionV relativeFrom="paragraph">
              <wp:posOffset>381000</wp:posOffset>
            </wp:positionV>
            <wp:extent cx="4607560" cy="2484755"/>
            <wp:effectExtent l="19050" t="19050" r="21590" b="1079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ort Postm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484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941">
        <w:rPr>
          <w:lang w:eastAsia="en-US"/>
        </w:rPr>
        <w:t>Clique em “</w:t>
      </w:r>
      <w:proofErr w:type="spellStart"/>
      <w:r w:rsidR="00535941">
        <w:rPr>
          <w:lang w:eastAsia="en-US"/>
        </w:rPr>
        <w:t>Import</w:t>
      </w:r>
      <w:proofErr w:type="spellEnd"/>
      <w:r w:rsidR="00535941">
        <w:rPr>
          <w:lang w:eastAsia="en-US"/>
        </w:rPr>
        <w:t xml:space="preserve">” para selecionar o arquivo </w:t>
      </w:r>
      <w:proofErr w:type="gramStart"/>
      <w:r w:rsidR="00EE1CE0">
        <w:rPr>
          <w:lang w:eastAsia="en-US"/>
        </w:rPr>
        <w:t>“</w:t>
      </w:r>
      <w:r w:rsidR="00535941">
        <w:rPr>
          <w:lang w:eastAsia="en-US"/>
        </w:rPr>
        <w:t>.</w:t>
      </w:r>
      <w:proofErr w:type="spellStart"/>
      <w:r w:rsidR="00535941">
        <w:rPr>
          <w:lang w:eastAsia="en-US"/>
        </w:rPr>
        <w:t>json</w:t>
      </w:r>
      <w:proofErr w:type="spellEnd"/>
      <w:proofErr w:type="gramEnd"/>
      <w:r w:rsidR="00EE1CE0">
        <w:rPr>
          <w:lang w:eastAsia="en-US"/>
        </w:rPr>
        <w:t>”</w:t>
      </w:r>
      <w:r w:rsidR="00535941">
        <w:rPr>
          <w:lang w:eastAsia="en-US"/>
        </w:rPr>
        <w:t xml:space="preserve"> e importar os links de conexão com as funcionalidades da solução.</w:t>
      </w:r>
    </w:p>
    <w:p w14:paraId="5023199A" w14:textId="20654CB8" w:rsidR="002D7DE2" w:rsidRDefault="002D7DE2" w:rsidP="00535941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lastRenderedPageBreak/>
        <w:t xml:space="preserve">Agora é possível ver a sua </w:t>
      </w:r>
      <w:proofErr w:type="spellStart"/>
      <w:r>
        <w:rPr>
          <w:lang w:eastAsia="en-US"/>
        </w:rPr>
        <w:t>Collection</w:t>
      </w:r>
      <w:proofErr w:type="spellEnd"/>
      <w:r>
        <w:rPr>
          <w:lang w:eastAsia="en-US"/>
        </w:rPr>
        <w:t xml:space="preserve"> </w:t>
      </w:r>
      <w:r w:rsidR="00147968">
        <w:rPr>
          <w:lang w:eastAsia="en-US"/>
        </w:rPr>
        <w:t>Roman</w:t>
      </w:r>
      <w:r>
        <w:rPr>
          <w:lang w:eastAsia="en-US"/>
        </w:rPr>
        <w:t xml:space="preserve"> com todas as funcionalidades.</w:t>
      </w:r>
      <w:r w:rsidR="004332DF">
        <w:rPr>
          <w:lang w:eastAsia="en-US"/>
        </w:rPr>
        <w:pict w14:anchorId="693CED7B">
          <v:shape id="_x0000_i1027" type="#_x0000_t75" style="width:223.8pt;height:289.2pt">
            <v:imagedata r:id="rId17" o:title="funcionalidades"/>
          </v:shape>
        </w:pict>
      </w:r>
    </w:p>
    <w:p w14:paraId="6D9A118B" w14:textId="77777777" w:rsidR="00147BCD" w:rsidRDefault="00147BCD" w:rsidP="00147BCD">
      <w:pPr>
        <w:rPr>
          <w:lang w:eastAsia="en-US"/>
        </w:rPr>
      </w:pPr>
    </w:p>
    <w:p w14:paraId="4A9FF137" w14:textId="73FA702A" w:rsidR="00147BCD" w:rsidRDefault="00147BCD" w:rsidP="00147BCD">
      <w:pPr>
        <w:rPr>
          <w:lang w:eastAsia="en-US"/>
        </w:rPr>
      </w:pPr>
      <w:r>
        <w:rPr>
          <w:lang w:eastAsia="en-US"/>
        </w:rPr>
        <w:t>Para utilizar um dos métodos, basta selecioná-los, preencher com as informações necessárias e então clicar em “</w:t>
      </w:r>
      <w:proofErr w:type="spellStart"/>
      <w:r>
        <w:rPr>
          <w:lang w:eastAsia="en-US"/>
        </w:rPr>
        <w:t>Send</w:t>
      </w:r>
      <w:proofErr w:type="spellEnd"/>
      <w:r>
        <w:rPr>
          <w:lang w:eastAsia="en-US"/>
        </w:rPr>
        <w:t>”.</w:t>
      </w:r>
    </w:p>
    <w:p w14:paraId="69ADFA7C" w14:textId="5FFB17DC" w:rsidR="00687565" w:rsidRDefault="003E4F96" w:rsidP="00147BCD">
      <w:pPr>
        <w:rPr>
          <w:lang w:eastAsia="en-US"/>
        </w:rPr>
      </w:pPr>
      <w:r>
        <w:rPr>
          <w:noProof/>
        </w:rPr>
        <w:pict w14:anchorId="4619C0D3">
          <v:shape id="_x0000_i1028" type="#_x0000_t75" style="width:450.6pt;height:190.8pt">
            <v:imagedata r:id="rId18" o:title="usuariosPost"/>
          </v:shape>
        </w:pict>
      </w:r>
    </w:p>
    <w:p w14:paraId="74F59E39" w14:textId="77777777" w:rsidR="00CB3AF2" w:rsidRDefault="00CB3AF2" w:rsidP="00147BCD">
      <w:pPr>
        <w:rPr>
          <w:lang w:eastAsia="en-US"/>
        </w:rPr>
      </w:pPr>
    </w:p>
    <w:p w14:paraId="0DC3E958" w14:textId="77777777" w:rsidR="006270FE" w:rsidRDefault="006270FE" w:rsidP="00147BCD">
      <w:pPr>
        <w:rPr>
          <w:lang w:eastAsia="en-US"/>
        </w:rPr>
      </w:pPr>
    </w:p>
    <w:p w14:paraId="2FDB9988" w14:textId="77777777" w:rsidR="006270FE" w:rsidRDefault="006270FE" w:rsidP="00147BCD">
      <w:pPr>
        <w:rPr>
          <w:noProof/>
        </w:rPr>
      </w:pPr>
    </w:p>
    <w:p w14:paraId="169DB19A" w14:textId="77777777" w:rsidR="00882C98" w:rsidRDefault="00882C98" w:rsidP="00147BCD">
      <w:pPr>
        <w:rPr>
          <w:noProof/>
        </w:rPr>
      </w:pPr>
    </w:p>
    <w:p w14:paraId="3AB32774" w14:textId="77777777" w:rsidR="00CB3AF2" w:rsidRDefault="00882C98" w:rsidP="00147BCD">
      <w:pPr>
        <w:rPr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70533F0" wp14:editId="2DA664C4">
            <wp:simplePos x="0" y="0"/>
            <wp:positionH relativeFrom="margin">
              <wp:align>center</wp:align>
            </wp:positionH>
            <wp:positionV relativeFrom="paragraph">
              <wp:posOffset>315351</wp:posOffset>
            </wp:positionV>
            <wp:extent cx="6740525" cy="1304290"/>
            <wp:effectExtent l="19050" t="19050" r="22225" b="1016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97" b="52005"/>
                    <a:stretch/>
                  </pic:blipFill>
                  <pic:spPr bwMode="auto">
                    <a:xfrm>
                      <a:off x="0" y="0"/>
                      <a:ext cx="6740525" cy="1304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AF2">
        <w:rPr>
          <w:lang w:eastAsia="en-US"/>
        </w:rPr>
        <w:t>Após clicar em “</w:t>
      </w:r>
      <w:proofErr w:type="spellStart"/>
      <w:r w:rsidR="00CB3AF2">
        <w:rPr>
          <w:lang w:eastAsia="en-US"/>
        </w:rPr>
        <w:t>Send</w:t>
      </w:r>
      <w:proofErr w:type="spellEnd"/>
      <w:r w:rsidR="00CB3AF2">
        <w:rPr>
          <w:lang w:eastAsia="en-US"/>
        </w:rPr>
        <w:t xml:space="preserve">”, </w:t>
      </w:r>
      <w:r w:rsidR="006270FE">
        <w:rPr>
          <w:lang w:eastAsia="en-US"/>
        </w:rPr>
        <w:t xml:space="preserve">tenha o </w:t>
      </w:r>
      <w:r w:rsidR="006270FE" w:rsidRPr="006270FE">
        <w:rPr>
          <w:i/>
          <w:lang w:eastAsia="en-US"/>
        </w:rPr>
        <w:t xml:space="preserve">status </w:t>
      </w:r>
      <w:proofErr w:type="spellStart"/>
      <w:r w:rsidR="006270FE" w:rsidRPr="006270FE">
        <w:rPr>
          <w:i/>
          <w:lang w:eastAsia="en-US"/>
        </w:rPr>
        <w:t>code</w:t>
      </w:r>
      <w:proofErr w:type="spellEnd"/>
      <w:r w:rsidR="006270FE">
        <w:rPr>
          <w:i/>
          <w:lang w:eastAsia="en-US"/>
        </w:rPr>
        <w:t xml:space="preserve"> </w:t>
      </w:r>
      <w:r w:rsidR="006270FE" w:rsidRPr="006270FE">
        <w:rPr>
          <w:lang w:eastAsia="en-US"/>
        </w:rPr>
        <w:t>da requisição</w:t>
      </w:r>
      <w:r w:rsidR="006270FE">
        <w:rPr>
          <w:lang w:eastAsia="en-US"/>
        </w:rPr>
        <w:t>:</w:t>
      </w:r>
    </w:p>
    <w:p w14:paraId="05FD6410" w14:textId="77777777" w:rsidR="004A131D" w:rsidRPr="004A131D" w:rsidRDefault="004A131D" w:rsidP="004A131D">
      <w:pPr>
        <w:rPr>
          <w:lang w:eastAsia="en-US"/>
        </w:rPr>
      </w:pPr>
    </w:p>
    <w:p w14:paraId="64F461E6" w14:textId="77777777" w:rsidR="006E0CD1" w:rsidRDefault="006E0CD1" w:rsidP="006E0CD1">
      <w:pPr>
        <w:pStyle w:val="cabealho2"/>
        <w:rPr>
          <w:lang w:eastAsia="en-US"/>
        </w:rPr>
      </w:pPr>
      <w:bookmarkStart w:id="13" w:name="_Toc3470424"/>
      <w:r>
        <w:rPr>
          <w:lang w:eastAsia="en-US"/>
        </w:rPr>
        <w:t>Web</w:t>
      </w:r>
      <w:bookmarkEnd w:id="13"/>
    </w:p>
    <w:p w14:paraId="0E5C9537" w14:textId="2B8F5084" w:rsidR="006E0CD1" w:rsidRDefault="00687565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todos os Usuários</w:t>
      </w:r>
    </w:p>
    <w:p w14:paraId="10D51E99" w14:textId="40EACA91" w:rsidR="00882889" w:rsidRDefault="00687565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Cadastrar usuários novos</w:t>
      </w:r>
    </w:p>
    <w:p w14:paraId="5B038F39" w14:textId="77777777" w:rsidR="00AD249D" w:rsidRDefault="00AD249D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Iniciar uma sessão com seu usuário.</w:t>
      </w:r>
    </w:p>
    <w:p w14:paraId="329A6E07" w14:textId="600CF0DC" w:rsidR="00AD249D" w:rsidRDefault="00687565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os projetos</w:t>
      </w:r>
    </w:p>
    <w:p w14:paraId="77A9788E" w14:textId="22FDA0CA" w:rsidR="00687565" w:rsidRDefault="00687565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Cadastrar um Projeto</w:t>
      </w:r>
    </w:p>
    <w:p w14:paraId="640F9487" w14:textId="09AC6E7E" w:rsidR="00687565" w:rsidRDefault="00687565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Atualizar um projeto</w:t>
      </w:r>
    </w:p>
    <w:p w14:paraId="7D684E29" w14:textId="645E3B93" w:rsidR="000442DB" w:rsidRDefault="00687565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todos os temas</w:t>
      </w:r>
      <w:r w:rsidR="000442DB">
        <w:rPr>
          <w:lang w:eastAsia="en-US"/>
        </w:rPr>
        <w:t>.</w:t>
      </w:r>
    </w:p>
    <w:p w14:paraId="0E207256" w14:textId="073A8003" w:rsidR="00687565" w:rsidRDefault="00687565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Atualizar um tema.</w:t>
      </w:r>
    </w:p>
    <w:p w14:paraId="6A4DA930" w14:textId="18705C2D" w:rsidR="00687565" w:rsidRDefault="00687565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Cadastrar um tema.</w:t>
      </w:r>
    </w:p>
    <w:p w14:paraId="298CF8B9" w14:textId="4C595017" w:rsidR="00687565" w:rsidRDefault="00687565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Equipe</w:t>
      </w:r>
    </w:p>
    <w:p w14:paraId="2F8CD0FA" w14:textId="61A3EE43" w:rsidR="00DA403F" w:rsidRPr="00DA403F" w:rsidRDefault="006E0CD1" w:rsidP="00DA403F">
      <w:pPr>
        <w:pStyle w:val="cabealho2"/>
        <w:rPr>
          <w:lang w:eastAsia="en-US"/>
        </w:rPr>
      </w:pPr>
      <w:bookmarkStart w:id="14" w:name="_Toc3470425"/>
      <w:r>
        <w:rPr>
          <w:lang w:eastAsia="en-US"/>
        </w:rPr>
        <w:lastRenderedPageBreak/>
        <w:t>Mobile</w:t>
      </w:r>
      <w:bookmarkEnd w:id="14"/>
      <w:r w:rsidR="00DA403F">
        <w:rPr>
          <w:lang w:eastAsia="en-US"/>
        </w:rPr>
        <w:t xml:space="preserve"> – Pagina de </w:t>
      </w:r>
      <w:proofErr w:type="spellStart"/>
      <w:r w:rsidR="00DA403F">
        <w:rPr>
          <w:lang w:eastAsia="en-US"/>
        </w:rPr>
        <w:t>Login</w:t>
      </w:r>
      <w:proofErr w:type="spellEnd"/>
    </w:p>
    <w:p w14:paraId="3D9AAD4A" w14:textId="4F12DDA6" w:rsidR="009A3F87" w:rsidRDefault="004332DF" w:rsidP="00DA403F">
      <w:pPr>
        <w:rPr>
          <w:rFonts w:eastAsiaTheme="minorHAnsi"/>
          <w:color w:val="FFFFFF" w:themeColor="background1"/>
          <w:sz w:val="22"/>
          <w:lang w:eastAsia="en-US"/>
        </w:rPr>
      </w:pPr>
      <w:r>
        <w:rPr>
          <w:noProof/>
        </w:rPr>
        <w:pict w14:anchorId="21CE0552">
          <v:shape id="_x0000_i1029" type="#_x0000_t75" style="width:286.8pt;height:463.8pt">
            <v:imagedata r:id="rId20" o:title="Capturar1"/>
          </v:shape>
        </w:pict>
      </w:r>
      <w:r w:rsidR="009D5AF0">
        <w:t xml:space="preserve">Página de </w:t>
      </w:r>
      <w:proofErr w:type="spellStart"/>
      <w:r w:rsidR="009D5AF0">
        <w:t>login</w:t>
      </w:r>
      <w:proofErr w:type="spellEnd"/>
    </w:p>
    <w:p w14:paraId="0AAF39D2" w14:textId="77777777" w:rsidR="009A3F87" w:rsidRDefault="009A3F87" w:rsidP="009A3F87">
      <w:pPr>
        <w:pStyle w:val="cabealho1"/>
      </w:pPr>
      <w:bookmarkStart w:id="15" w:name="_Toc3470432"/>
      <w:r>
        <w:t>Referências</w:t>
      </w:r>
      <w:bookmarkEnd w:id="15"/>
    </w:p>
    <w:p w14:paraId="7F49F60A" w14:textId="77777777" w:rsidR="00F03B38" w:rsidRDefault="00F03B38" w:rsidP="00F03B38"/>
    <w:p w14:paraId="5370EC25" w14:textId="77777777" w:rsidR="00F03B38" w:rsidRDefault="00F03B38" w:rsidP="00F03B38">
      <w:pPr>
        <w:pStyle w:val="cabealho2"/>
      </w:pPr>
      <w:bookmarkStart w:id="16" w:name="_Toc3470433"/>
      <w:r>
        <w:t>Links</w:t>
      </w:r>
      <w:bookmarkEnd w:id="16"/>
    </w:p>
    <w:p w14:paraId="2E2033DD" w14:textId="77777777" w:rsidR="00F03B38" w:rsidRDefault="0066278A" w:rsidP="00F03B38">
      <w:r>
        <w:t>http://github.com/</w:t>
      </w:r>
      <w:r w:rsidR="00BF4421">
        <w:t>senai-desenvolvimento</w:t>
      </w:r>
    </w:p>
    <w:p w14:paraId="247278C2" w14:textId="77777777" w:rsidR="00F03B38" w:rsidRPr="00F03B38" w:rsidRDefault="00F03B38" w:rsidP="00F03B38">
      <w:pPr>
        <w:pStyle w:val="cabealho2"/>
      </w:pPr>
      <w:bookmarkStart w:id="17" w:name="_Toc3470434"/>
      <w:r>
        <w:t>Livros</w:t>
      </w:r>
      <w:bookmarkEnd w:id="1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BB5FD" w14:textId="77777777" w:rsidR="004332DF" w:rsidRDefault="004332DF">
      <w:pPr>
        <w:spacing w:after="0" w:line="240" w:lineRule="auto"/>
      </w:pPr>
      <w:r>
        <w:separator/>
      </w:r>
    </w:p>
  </w:endnote>
  <w:endnote w:type="continuationSeparator" w:id="0">
    <w:p w14:paraId="43045FF8" w14:textId="77777777" w:rsidR="004332DF" w:rsidRDefault="0043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9AC0B" w14:textId="3CF67C51" w:rsidR="00147968" w:rsidRDefault="004332D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47968">
          <w:t>Documentação</w:t>
        </w:r>
      </w:sdtContent>
    </w:sdt>
    <w:r w:rsidR="00147968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147968">
          <w:t>janeiro de 2019</w:t>
        </w:r>
      </w:sdtContent>
    </w:sdt>
    <w:r w:rsidR="00147968">
      <w:ptab w:relativeTo="margin" w:alignment="right" w:leader="none"/>
    </w:r>
    <w:r w:rsidR="00147968">
      <w:fldChar w:fldCharType="begin"/>
    </w:r>
    <w:r w:rsidR="00147968">
      <w:instrText>PAGE   \* MERGEFORMAT</w:instrText>
    </w:r>
    <w:r w:rsidR="00147968">
      <w:fldChar w:fldCharType="separate"/>
    </w:r>
    <w:r w:rsidR="003E4F96">
      <w:rPr>
        <w:noProof/>
      </w:rPr>
      <w:t>10</w:t>
    </w:r>
    <w:r w:rsidR="0014796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F0F48" w14:textId="77777777" w:rsidR="004332DF" w:rsidRDefault="004332DF">
      <w:pPr>
        <w:spacing w:after="0" w:line="240" w:lineRule="auto"/>
      </w:pPr>
      <w:r>
        <w:separator/>
      </w:r>
    </w:p>
  </w:footnote>
  <w:footnote w:type="continuationSeparator" w:id="0">
    <w:p w14:paraId="57BB7C7B" w14:textId="77777777" w:rsidR="004332DF" w:rsidRDefault="00433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1929"/>
    <w:multiLevelType w:val="hybridMultilevel"/>
    <w:tmpl w:val="2DD008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7109F"/>
    <w:multiLevelType w:val="hybridMultilevel"/>
    <w:tmpl w:val="A956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B969CE"/>
    <w:multiLevelType w:val="hybridMultilevel"/>
    <w:tmpl w:val="823A6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354A1"/>
    <w:multiLevelType w:val="hybridMultilevel"/>
    <w:tmpl w:val="F36C2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42DB"/>
    <w:rsid w:val="00046B04"/>
    <w:rsid w:val="0007332E"/>
    <w:rsid w:val="0008639F"/>
    <w:rsid w:val="000925C0"/>
    <w:rsid w:val="000A7D6E"/>
    <w:rsid w:val="000C3257"/>
    <w:rsid w:val="000C4200"/>
    <w:rsid w:val="000E3663"/>
    <w:rsid w:val="00100FB4"/>
    <w:rsid w:val="00147968"/>
    <w:rsid w:val="00147BCD"/>
    <w:rsid w:val="00155258"/>
    <w:rsid w:val="001765FF"/>
    <w:rsid w:val="001A0A86"/>
    <w:rsid w:val="001A5EF5"/>
    <w:rsid w:val="001C0571"/>
    <w:rsid w:val="001D1EA6"/>
    <w:rsid w:val="001E6EFD"/>
    <w:rsid w:val="0021569F"/>
    <w:rsid w:val="0022790E"/>
    <w:rsid w:val="00245A12"/>
    <w:rsid w:val="002572A0"/>
    <w:rsid w:val="002A4A52"/>
    <w:rsid w:val="002B1D1D"/>
    <w:rsid w:val="002B6184"/>
    <w:rsid w:val="002C440D"/>
    <w:rsid w:val="002D7DE2"/>
    <w:rsid w:val="002E0003"/>
    <w:rsid w:val="002F31C0"/>
    <w:rsid w:val="00333495"/>
    <w:rsid w:val="00362822"/>
    <w:rsid w:val="003744FB"/>
    <w:rsid w:val="003762CB"/>
    <w:rsid w:val="00376460"/>
    <w:rsid w:val="003A1B68"/>
    <w:rsid w:val="003E4F96"/>
    <w:rsid w:val="004332DF"/>
    <w:rsid w:val="00456E37"/>
    <w:rsid w:val="0046629B"/>
    <w:rsid w:val="00471E94"/>
    <w:rsid w:val="004A0592"/>
    <w:rsid w:val="004A131D"/>
    <w:rsid w:val="004B05AC"/>
    <w:rsid w:val="004C0717"/>
    <w:rsid w:val="00513B63"/>
    <w:rsid w:val="005177BA"/>
    <w:rsid w:val="00524B9A"/>
    <w:rsid w:val="00535941"/>
    <w:rsid w:val="0055295B"/>
    <w:rsid w:val="00585F9D"/>
    <w:rsid w:val="005939EE"/>
    <w:rsid w:val="005E643F"/>
    <w:rsid w:val="00601A59"/>
    <w:rsid w:val="00622910"/>
    <w:rsid w:val="006270FE"/>
    <w:rsid w:val="00657A13"/>
    <w:rsid w:val="0066278A"/>
    <w:rsid w:val="00674BE9"/>
    <w:rsid w:val="00687565"/>
    <w:rsid w:val="00695C1D"/>
    <w:rsid w:val="006B5079"/>
    <w:rsid w:val="006C1F80"/>
    <w:rsid w:val="006D4456"/>
    <w:rsid w:val="006E0CD1"/>
    <w:rsid w:val="006F3AFC"/>
    <w:rsid w:val="00723849"/>
    <w:rsid w:val="007248DD"/>
    <w:rsid w:val="00730217"/>
    <w:rsid w:val="00772E6F"/>
    <w:rsid w:val="00792337"/>
    <w:rsid w:val="007B77CC"/>
    <w:rsid w:val="007B7EBE"/>
    <w:rsid w:val="007C276F"/>
    <w:rsid w:val="007C7D98"/>
    <w:rsid w:val="007F3CBC"/>
    <w:rsid w:val="00800711"/>
    <w:rsid w:val="0085795F"/>
    <w:rsid w:val="00882889"/>
    <w:rsid w:val="00882C98"/>
    <w:rsid w:val="00894B11"/>
    <w:rsid w:val="008A7F37"/>
    <w:rsid w:val="008B137F"/>
    <w:rsid w:val="008D4D82"/>
    <w:rsid w:val="008E096E"/>
    <w:rsid w:val="00946A2B"/>
    <w:rsid w:val="00952E23"/>
    <w:rsid w:val="00997D7D"/>
    <w:rsid w:val="009A3F87"/>
    <w:rsid w:val="009B39C2"/>
    <w:rsid w:val="009D5AF0"/>
    <w:rsid w:val="009E2D84"/>
    <w:rsid w:val="00A07DBF"/>
    <w:rsid w:val="00A2255E"/>
    <w:rsid w:val="00A25BD2"/>
    <w:rsid w:val="00A47A40"/>
    <w:rsid w:val="00A90F3D"/>
    <w:rsid w:val="00A967A8"/>
    <w:rsid w:val="00AD249D"/>
    <w:rsid w:val="00AF6A09"/>
    <w:rsid w:val="00B03AAF"/>
    <w:rsid w:val="00B36547"/>
    <w:rsid w:val="00B50A71"/>
    <w:rsid w:val="00BB5B9E"/>
    <w:rsid w:val="00BC345E"/>
    <w:rsid w:val="00BC428E"/>
    <w:rsid w:val="00BD3832"/>
    <w:rsid w:val="00BD6C32"/>
    <w:rsid w:val="00BF4421"/>
    <w:rsid w:val="00BF7929"/>
    <w:rsid w:val="00C12B36"/>
    <w:rsid w:val="00C26497"/>
    <w:rsid w:val="00C73870"/>
    <w:rsid w:val="00C748C2"/>
    <w:rsid w:val="00C86073"/>
    <w:rsid w:val="00C92BD1"/>
    <w:rsid w:val="00CB3AF2"/>
    <w:rsid w:val="00D0024A"/>
    <w:rsid w:val="00D37C77"/>
    <w:rsid w:val="00D81017"/>
    <w:rsid w:val="00DA19B6"/>
    <w:rsid w:val="00DA403F"/>
    <w:rsid w:val="00DA63A5"/>
    <w:rsid w:val="00DB563A"/>
    <w:rsid w:val="00DE3EA9"/>
    <w:rsid w:val="00E04B69"/>
    <w:rsid w:val="00E435E4"/>
    <w:rsid w:val="00E43E78"/>
    <w:rsid w:val="00E6531E"/>
    <w:rsid w:val="00E83B3D"/>
    <w:rsid w:val="00E95AA4"/>
    <w:rsid w:val="00EB66D8"/>
    <w:rsid w:val="00EE1CE0"/>
    <w:rsid w:val="00EE79FE"/>
    <w:rsid w:val="00F03B38"/>
    <w:rsid w:val="00F106BF"/>
    <w:rsid w:val="00F272CE"/>
    <w:rsid w:val="00F400AB"/>
    <w:rsid w:val="00F452E6"/>
    <w:rsid w:val="00F925CD"/>
    <w:rsid w:val="00FA0653"/>
    <w:rsid w:val="00FA65AB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6C9E1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AD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ArielMn22/senai-roman-desafio-omeg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rello.com/b/cFmvMYOM/senai-desafio-roman-%C3%B4mega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33BD5"/>
    <w:rsid w:val="00357526"/>
    <w:rsid w:val="00383E71"/>
    <w:rsid w:val="003A473B"/>
    <w:rsid w:val="00406E44"/>
    <w:rsid w:val="004265B1"/>
    <w:rsid w:val="00571EE0"/>
    <w:rsid w:val="00604934"/>
    <w:rsid w:val="007C008B"/>
    <w:rsid w:val="00973EE1"/>
    <w:rsid w:val="00C31A01"/>
    <w:rsid w:val="00C37AC4"/>
    <w:rsid w:val="00D72FD3"/>
    <w:rsid w:val="00D738FB"/>
    <w:rsid w:val="00E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9B224-41B3-4626-8AA5-1957570E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674</TotalTime>
  <Pages>11</Pages>
  <Words>806</Words>
  <Characters>4357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Roman</dc:subject>
  <dc:creator>Helena Strada</dc:creator>
  <cp:keywords/>
  <dc:description/>
  <cp:lastModifiedBy>Gustavo Souza Dionizio</cp:lastModifiedBy>
  <cp:revision>93</cp:revision>
  <cp:lastPrinted>2019-04-27T01:44:00Z</cp:lastPrinted>
  <dcterms:created xsi:type="dcterms:W3CDTF">2018-12-27T15:45:00Z</dcterms:created>
  <dcterms:modified xsi:type="dcterms:W3CDTF">2019-05-09T20:27:00Z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